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9" w:type="dxa"/>
        <w:tblInd w:w="94" w:type="dxa"/>
        <w:tblLook w:val="04A0" w:firstRow="1" w:lastRow="0" w:firstColumn="1" w:lastColumn="0" w:noHBand="0" w:noVBand="1"/>
      </w:tblPr>
      <w:tblGrid>
        <w:gridCol w:w="610"/>
        <w:gridCol w:w="5954"/>
        <w:gridCol w:w="1430"/>
        <w:gridCol w:w="1505"/>
      </w:tblGrid>
      <w:tr w:rsidR="00CF731C" w:rsidRPr="0039606E" w:rsidTr="00DF2836">
        <w:trPr>
          <w:trHeight w:val="557"/>
        </w:trPr>
        <w:tc>
          <w:tcPr>
            <w:tcW w:w="94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C67B95" w:rsidRPr="00DF2836" w:rsidRDefault="00C67B95" w:rsidP="003D1A57">
            <w:pPr>
              <w:tabs>
                <w:tab w:val="clear" w:pos="-720"/>
              </w:tabs>
              <w:spacing w:before="60" w:after="60"/>
              <w:jc w:val="center"/>
              <w:rPr>
                <w:rFonts w:cs="Arial"/>
                <w:b/>
                <w:bCs/>
                <w:color w:val="000000"/>
                <w:sz w:val="28"/>
                <w:szCs w:val="28"/>
                <w:lang w:val="en-NZ" w:eastAsia="en-NZ"/>
              </w:rPr>
            </w:pPr>
            <w:bookmarkStart w:id="0" w:name="_GoBack"/>
            <w:bookmarkEnd w:id="0"/>
            <w:r w:rsidRPr="00DF2836">
              <w:rPr>
                <w:rFonts w:cs="Arial"/>
                <w:b/>
                <w:bCs/>
                <w:color w:val="000000"/>
                <w:sz w:val="28"/>
                <w:szCs w:val="28"/>
                <w:lang w:val="en-NZ" w:eastAsia="en-NZ"/>
              </w:rPr>
              <w:t>COMP.</w:t>
            </w:r>
            <w:r w:rsidR="00DF52A2" w:rsidRPr="00DF2836">
              <w:rPr>
                <w:rFonts w:cs="Arial"/>
                <w:b/>
                <w:bCs/>
                <w:color w:val="000000"/>
                <w:sz w:val="28"/>
                <w:szCs w:val="28"/>
                <w:lang w:val="en-NZ" w:eastAsia="en-NZ"/>
              </w:rPr>
              <w:t>521</w:t>
            </w:r>
            <w:r w:rsidR="002C6094" w:rsidRPr="00DF2836">
              <w:rPr>
                <w:rFonts w:cs="Arial"/>
                <w:b/>
                <w:bCs/>
                <w:color w:val="000000"/>
                <w:sz w:val="28"/>
                <w:szCs w:val="28"/>
                <w:lang w:val="en-NZ" w:eastAsia="en-NZ"/>
              </w:rPr>
              <w:t>2</w:t>
            </w:r>
            <w:r w:rsidRPr="00DF2836">
              <w:rPr>
                <w:rFonts w:cs="Arial"/>
                <w:b/>
                <w:bCs/>
                <w:color w:val="000000"/>
                <w:sz w:val="28"/>
                <w:szCs w:val="28"/>
                <w:lang w:val="en-NZ" w:eastAsia="en-NZ"/>
              </w:rPr>
              <w:t xml:space="preserve"> </w:t>
            </w:r>
            <w:r w:rsidR="005708A5" w:rsidRPr="00DF2836">
              <w:rPr>
                <w:rFonts w:cs="Arial"/>
                <w:b/>
                <w:bCs/>
                <w:color w:val="000000"/>
                <w:sz w:val="28"/>
                <w:szCs w:val="28"/>
                <w:lang w:val="en-NZ" w:eastAsia="en-NZ"/>
              </w:rPr>
              <w:t>Assignment</w:t>
            </w:r>
            <w:r w:rsidR="00B62A04">
              <w:rPr>
                <w:rFonts w:cs="Arial"/>
                <w:b/>
                <w:bCs/>
                <w:color w:val="000000"/>
                <w:sz w:val="28"/>
                <w:szCs w:val="28"/>
                <w:lang w:val="en-NZ" w:eastAsia="en-NZ"/>
              </w:rPr>
              <w:t xml:space="preserve"> Part B</w:t>
            </w:r>
            <w:r w:rsidR="0063719E">
              <w:rPr>
                <w:rFonts w:cs="Arial"/>
                <w:b/>
                <w:bCs/>
                <w:color w:val="000000"/>
                <w:sz w:val="28"/>
                <w:szCs w:val="28"/>
                <w:lang w:val="en-NZ" w:eastAsia="en-NZ"/>
              </w:rPr>
              <w:t xml:space="preserve"> </w:t>
            </w:r>
          </w:p>
          <w:p w:rsidR="00CF731C" w:rsidRPr="0039606E" w:rsidRDefault="00CF731C" w:rsidP="003D1A57">
            <w:pPr>
              <w:tabs>
                <w:tab w:val="clear" w:pos="-720"/>
              </w:tabs>
              <w:spacing w:before="60" w:after="60"/>
              <w:jc w:val="center"/>
              <w:rPr>
                <w:rFonts w:cs="Arial"/>
                <w:b/>
                <w:bCs/>
                <w:color w:val="000000"/>
                <w:sz w:val="36"/>
                <w:szCs w:val="36"/>
                <w:lang w:val="en-NZ" w:eastAsia="en-NZ"/>
              </w:rPr>
            </w:pPr>
            <w:r w:rsidRPr="00DF2836">
              <w:rPr>
                <w:rFonts w:cs="Arial"/>
                <w:b/>
                <w:bCs/>
                <w:color w:val="000000"/>
                <w:sz w:val="28"/>
                <w:szCs w:val="28"/>
                <w:lang w:val="en-NZ" w:eastAsia="en-NZ"/>
              </w:rPr>
              <w:t>Marking schedule</w:t>
            </w:r>
          </w:p>
        </w:tc>
      </w:tr>
      <w:tr w:rsidR="00CF731C" w:rsidRPr="0039606E" w:rsidTr="00DF2836">
        <w:trPr>
          <w:trHeight w:val="144"/>
        </w:trPr>
        <w:tc>
          <w:tcPr>
            <w:tcW w:w="94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F731C" w:rsidRPr="00DF2836" w:rsidRDefault="00CF731C" w:rsidP="00EF1C59">
            <w:pPr>
              <w:tabs>
                <w:tab w:val="clear" w:pos="-720"/>
              </w:tabs>
              <w:spacing w:before="60" w:after="60"/>
              <w:jc w:val="center"/>
              <w:rPr>
                <w:rFonts w:cs="Arial"/>
                <w:b/>
                <w:bCs/>
                <w:color w:val="000000"/>
                <w:sz w:val="20"/>
                <w:lang w:val="en-NZ" w:eastAsia="en-NZ"/>
              </w:rPr>
            </w:pPr>
            <w:r w:rsidRPr="00DF2836">
              <w:rPr>
                <w:rFonts w:cs="Arial"/>
                <w:b/>
                <w:bCs/>
                <w:color w:val="000000"/>
                <w:sz w:val="20"/>
                <w:lang w:eastAsia="en-NZ"/>
              </w:rPr>
              <w:t xml:space="preserve">  </w:t>
            </w:r>
            <w:r w:rsidR="005708A5" w:rsidRPr="00DF2836">
              <w:rPr>
                <w:rFonts w:cs="Arial"/>
                <w:color w:val="000000"/>
                <w:sz w:val="20"/>
                <w:lang w:eastAsia="en-NZ"/>
              </w:rPr>
              <w:t xml:space="preserve">(This assignment contributes </w:t>
            </w:r>
            <w:r w:rsidR="00D9255D">
              <w:rPr>
                <w:rFonts w:cs="Arial"/>
                <w:color w:val="000000"/>
                <w:sz w:val="20"/>
                <w:lang w:eastAsia="en-NZ"/>
              </w:rPr>
              <w:t>5</w:t>
            </w:r>
            <w:r w:rsidR="00974EE7">
              <w:rPr>
                <w:rFonts w:cs="Arial"/>
                <w:color w:val="000000"/>
                <w:sz w:val="20"/>
                <w:lang w:eastAsia="en-NZ"/>
              </w:rPr>
              <w:t>0</w:t>
            </w:r>
            <w:r w:rsidRPr="00DF2836">
              <w:rPr>
                <w:rFonts w:cs="Arial"/>
                <w:color w:val="000000"/>
                <w:sz w:val="20"/>
                <w:lang w:eastAsia="en-NZ"/>
              </w:rPr>
              <w:t>% to your final grade)</w:t>
            </w:r>
          </w:p>
        </w:tc>
      </w:tr>
      <w:tr w:rsidR="00CF731C" w:rsidRPr="0039606E" w:rsidTr="00DF2836">
        <w:trPr>
          <w:trHeight w:val="362"/>
        </w:trPr>
        <w:tc>
          <w:tcPr>
            <w:tcW w:w="94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F731C" w:rsidRPr="0039606E" w:rsidRDefault="00CF731C" w:rsidP="003D1A57">
            <w:pPr>
              <w:tabs>
                <w:tab w:val="clear" w:pos="-720"/>
              </w:tabs>
              <w:spacing w:before="60" w:after="60"/>
              <w:rPr>
                <w:rFonts w:cs="Arial"/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39606E">
              <w:rPr>
                <w:rFonts w:cs="Arial"/>
                <w:b/>
                <w:bCs/>
                <w:color w:val="000000"/>
                <w:sz w:val="24"/>
                <w:szCs w:val="24"/>
                <w:lang w:val="en-NZ" w:eastAsia="en-NZ"/>
              </w:rPr>
              <w:t>Student Name:</w:t>
            </w:r>
          </w:p>
        </w:tc>
      </w:tr>
      <w:tr w:rsidR="00CF731C" w:rsidRPr="0039606E" w:rsidTr="002F6495">
        <w:trPr>
          <w:trHeight w:val="340"/>
        </w:trPr>
        <w:tc>
          <w:tcPr>
            <w:tcW w:w="6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F731C" w:rsidRPr="0039606E" w:rsidRDefault="00CF731C" w:rsidP="003D1A57">
            <w:pPr>
              <w:tabs>
                <w:tab w:val="clear" w:pos="-720"/>
              </w:tabs>
              <w:spacing w:before="60" w:after="60"/>
              <w:jc w:val="center"/>
              <w:rPr>
                <w:rFonts w:cs="Arial"/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 w:rsidRPr="0039606E">
              <w:rPr>
                <w:b/>
                <w:bCs/>
                <w:color w:val="000000"/>
                <w:sz w:val="24"/>
                <w:szCs w:val="24"/>
                <w:lang w:eastAsia="en-NZ"/>
              </w:rPr>
              <w:t>Criteria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F731C" w:rsidRPr="0039606E" w:rsidRDefault="00CF731C" w:rsidP="003D1A57">
            <w:pPr>
              <w:tabs>
                <w:tab w:val="clear" w:pos="-720"/>
              </w:tabs>
              <w:spacing w:before="60" w:after="60"/>
              <w:jc w:val="center"/>
              <w:rPr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39606E">
              <w:rPr>
                <w:b/>
                <w:bCs/>
                <w:color w:val="000000"/>
                <w:sz w:val="24"/>
                <w:szCs w:val="24"/>
                <w:lang w:eastAsia="en-NZ"/>
              </w:rPr>
              <w:t>Marks allocated</w:t>
            </w:r>
          </w:p>
        </w:tc>
        <w:tc>
          <w:tcPr>
            <w:tcW w:w="1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F731C" w:rsidRPr="0039606E" w:rsidRDefault="00CF731C" w:rsidP="003D1A57">
            <w:pPr>
              <w:tabs>
                <w:tab w:val="clear" w:pos="-720"/>
              </w:tabs>
              <w:spacing w:before="60" w:after="60"/>
              <w:jc w:val="center"/>
              <w:rPr>
                <w:rFonts w:cs="Arial"/>
                <w:b/>
                <w:bCs/>
                <w:color w:val="000000"/>
                <w:sz w:val="24"/>
                <w:szCs w:val="24"/>
                <w:lang w:val="en-NZ" w:eastAsia="en-NZ"/>
              </w:rPr>
            </w:pPr>
            <w:r>
              <w:rPr>
                <w:rFonts w:cs="Arial"/>
                <w:b/>
                <w:bCs/>
                <w:color w:val="000000"/>
                <w:sz w:val="24"/>
                <w:szCs w:val="24"/>
                <w:lang w:val="en-NZ" w:eastAsia="en-NZ"/>
              </w:rPr>
              <w:t>Marks awarded</w:t>
            </w:r>
          </w:p>
        </w:tc>
      </w:tr>
      <w:tr w:rsidR="008166A2" w:rsidRPr="0039606E" w:rsidTr="002F6495">
        <w:trPr>
          <w:trHeight w:val="340"/>
        </w:trPr>
        <w:tc>
          <w:tcPr>
            <w:tcW w:w="949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8166A2" w:rsidRPr="00A47E5F" w:rsidRDefault="00BF3874" w:rsidP="008166A2">
            <w:pPr>
              <w:tabs>
                <w:tab w:val="clear" w:pos="-720"/>
              </w:tabs>
              <w:spacing w:before="60" w:after="60"/>
              <w:rPr>
                <w:rFonts w:cs="Arial"/>
                <w:b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b/>
                <w:color w:val="000000"/>
                <w:szCs w:val="22"/>
                <w:lang w:val="en-NZ" w:eastAsia="en-NZ"/>
              </w:rPr>
              <w:t>SET UP</w:t>
            </w:r>
          </w:p>
        </w:tc>
      </w:tr>
      <w:tr w:rsidR="008166A2" w:rsidRPr="0039606E" w:rsidTr="002F6495">
        <w:trPr>
          <w:trHeight w:val="340"/>
        </w:trPr>
        <w:tc>
          <w:tcPr>
            <w:tcW w:w="65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66A2" w:rsidRPr="0039606E" w:rsidRDefault="008166A2" w:rsidP="00862917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Entire assignment is in </w:t>
            </w:r>
            <w:r w:rsidR="00862917">
              <w:rPr>
                <w:rFonts w:cs="Arial"/>
                <w:color w:val="000000"/>
                <w:szCs w:val="22"/>
                <w:lang w:val="en-NZ" w:eastAsia="en-NZ"/>
              </w:rPr>
              <w:t xml:space="preserve">a </w:t>
            </w:r>
            <w:r>
              <w:rPr>
                <w:rFonts w:cs="Arial"/>
                <w:color w:val="000000"/>
                <w:szCs w:val="22"/>
                <w:lang w:val="en-NZ" w:eastAsia="en-NZ"/>
              </w:rPr>
              <w:t>zip file, and submitted correctly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66A2" w:rsidRPr="0039606E" w:rsidRDefault="008166A2" w:rsidP="008166A2">
            <w:pPr>
              <w:tabs>
                <w:tab w:val="clear" w:pos="-720"/>
              </w:tabs>
              <w:spacing w:before="60" w:after="60"/>
              <w:jc w:val="center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2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66A2" w:rsidRPr="0039606E" w:rsidRDefault="008166A2" w:rsidP="008166A2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</w:p>
        </w:tc>
      </w:tr>
      <w:tr w:rsidR="008166A2" w:rsidRPr="0039606E" w:rsidTr="002F6495">
        <w:trPr>
          <w:trHeight w:val="340"/>
        </w:trPr>
        <w:tc>
          <w:tcPr>
            <w:tcW w:w="65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66A2" w:rsidRDefault="00FC3F3F" w:rsidP="008166A2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Windows Form</w:t>
            </w:r>
            <w:r w:rsidR="008166A2">
              <w:rPr>
                <w:rFonts w:cs="Arial"/>
                <w:color w:val="000000"/>
                <w:szCs w:val="22"/>
                <w:lang w:val="en-NZ" w:eastAsia="en-NZ"/>
              </w:rPr>
              <w:t xml:space="preserve"> Application created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66A2" w:rsidRDefault="008166A2" w:rsidP="008166A2">
            <w:pPr>
              <w:tabs>
                <w:tab w:val="clear" w:pos="-720"/>
              </w:tabs>
              <w:spacing w:before="60" w:after="60"/>
              <w:jc w:val="center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1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166A2" w:rsidRPr="0039606E" w:rsidRDefault="008166A2" w:rsidP="008166A2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</w:p>
        </w:tc>
      </w:tr>
      <w:tr w:rsidR="00B75981" w:rsidRPr="0039606E" w:rsidTr="002F6495">
        <w:trPr>
          <w:trHeight w:val="340"/>
        </w:trPr>
        <w:tc>
          <w:tcPr>
            <w:tcW w:w="65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981" w:rsidRPr="00FC3F3F" w:rsidRDefault="00B75981" w:rsidP="00B75981">
            <w:pPr>
              <w:tabs>
                <w:tab w:val="clear" w:pos="-72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Form layout is appealing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81" w:rsidRDefault="00B75981" w:rsidP="00B75981">
            <w:pPr>
              <w:tabs>
                <w:tab w:val="clear" w:pos="-720"/>
              </w:tabs>
              <w:spacing w:before="60" w:after="60"/>
              <w:jc w:val="center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1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981" w:rsidRPr="0039606E" w:rsidRDefault="00B75981" w:rsidP="00B75981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</w:p>
        </w:tc>
      </w:tr>
      <w:tr w:rsidR="00B75981" w:rsidRPr="0039606E" w:rsidTr="002F6495">
        <w:trPr>
          <w:trHeight w:val="340"/>
        </w:trPr>
        <w:tc>
          <w:tcPr>
            <w:tcW w:w="65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981" w:rsidRPr="0039606E" w:rsidRDefault="00B75981" w:rsidP="00B75981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The following objects are added to the form: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81" w:rsidRDefault="00B75981" w:rsidP="00B75981">
            <w:pPr>
              <w:tabs>
                <w:tab w:val="clear" w:pos="-720"/>
              </w:tabs>
              <w:spacing w:before="60" w:after="60"/>
              <w:jc w:val="center"/>
              <w:rPr>
                <w:rFonts w:cs="Arial"/>
                <w:color w:val="000000"/>
                <w:szCs w:val="22"/>
                <w:lang w:val="en-NZ" w:eastAsia="en-NZ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981" w:rsidRPr="0039606E" w:rsidRDefault="00B75981" w:rsidP="00B75981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</w:p>
        </w:tc>
      </w:tr>
      <w:tr w:rsidR="00B75981" w:rsidRPr="0039606E" w:rsidTr="002F6495">
        <w:trPr>
          <w:trHeight w:val="147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981" w:rsidRPr="0039606E" w:rsidRDefault="00B75981" w:rsidP="00B75981">
            <w:pPr>
              <w:tabs>
                <w:tab w:val="clear" w:pos="-720"/>
              </w:tabs>
              <w:spacing w:before="60" w:after="60"/>
              <w:rPr>
                <w:rFonts w:cs="Arial"/>
                <w:b/>
                <w:bCs/>
                <w:color w:val="000000"/>
                <w:szCs w:val="22"/>
                <w:lang w:val="en-NZ" w:eastAsia="en-NZ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981" w:rsidRDefault="00B75981" w:rsidP="00B75981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4 textboxes, (0.5 </w:t>
            </w: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ea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>)</w:t>
            </w:r>
          </w:p>
          <w:p w:rsidR="00B75981" w:rsidRDefault="00B75981" w:rsidP="00B75981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with 4 labels (0.5 </w:t>
            </w: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ea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>)</w:t>
            </w:r>
          </w:p>
          <w:p w:rsidR="00B75981" w:rsidRPr="00B75981" w:rsidRDefault="00B75981" w:rsidP="00B75981">
            <w:pPr>
              <w:tabs>
                <w:tab w:val="clear" w:pos="-720"/>
              </w:tabs>
              <w:spacing w:before="60" w:after="60"/>
              <w:rPr>
                <w:rFonts w:cs="Arial"/>
                <w:i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i/>
                <w:color w:val="000000"/>
                <w:szCs w:val="22"/>
                <w:lang w:val="en-NZ" w:eastAsia="en-NZ"/>
              </w:rPr>
              <w:t>(s</w:t>
            </w:r>
            <w:r w:rsidRPr="00B75981">
              <w:rPr>
                <w:rFonts w:cs="Arial"/>
                <w:i/>
                <w:color w:val="000000"/>
                <w:szCs w:val="22"/>
                <w:lang w:val="en-NZ" w:eastAsia="en-NZ"/>
              </w:rPr>
              <w:t xml:space="preserve">earch, </w:t>
            </w:r>
            <w:proofErr w:type="spellStart"/>
            <w:r>
              <w:rPr>
                <w:rFonts w:cs="Arial"/>
                <w:i/>
                <w:color w:val="000000"/>
                <w:szCs w:val="22"/>
                <w:lang w:val="en-NZ" w:eastAsia="en-NZ"/>
              </w:rPr>
              <w:t>firstName</w:t>
            </w:r>
            <w:proofErr w:type="spellEnd"/>
            <w:r>
              <w:rPr>
                <w:rFonts w:cs="Arial"/>
                <w:i/>
                <w:color w:val="000000"/>
                <w:szCs w:val="22"/>
                <w:lang w:val="en-NZ" w:eastAsia="en-NZ"/>
              </w:rPr>
              <w:t xml:space="preserve">, </w:t>
            </w:r>
            <w:proofErr w:type="spellStart"/>
            <w:r>
              <w:rPr>
                <w:rFonts w:cs="Arial"/>
                <w:i/>
                <w:color w:val="000000"/>
                <w:szCs w:val="22"/>
                <w:lang w:val="en-NZ" w:eastAsia="en-NZ"/>
              </w:rPr>
              <w:t>lastName</w:t>
            </w:r>
            <w:proofErr w:type="spellEnd"/>
            <w:r>
              <w:rPr>
                <w:rFonts w:cs="Arial"/>
                <w:i/>
                <w:color w:val="000000"/>
                <w:szCs w:val="22"/>
                <w:lang w:val="en-NZ" w:eastAsia="en-NZ"/>
              </w:rPr>
              <w:t>, p</w:t>
            </w:r>
            <w:r w:rsidRPr="00B75981">
              <w:rPr>
                <w:rFonts w:cs="Arial"/>
                <w:i/>
                <w:color w:val="000000"/>
                <w:szCs w:val="22"/>
                <w:lang w:val="en-NZ" w:eastAsia="en-NZ"/>
              </w:rPr>
              <w:t>hone)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81" w:rsidRPr="0039606E" w:rsidRDefault="00B75981" w:rsidP="00B75981">
            <w:pPr>
              <w:tabs>
                <w:tab w:val="clear" w:pos="-720"/>
              </w:tabs>
              <w:spacing w:before="60" w:after="60"/>
              <w:jc w:val="center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4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981" w:rsidRPr="0039606E" w:rsidRDefault="00B75981" w:rsidP="00B75981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</w:p>
        </w:tc>
      </w:tr>
      <w:tr w:rsidR="00B75981" w:rsidRPr="0039606E" w:rsidTr="002F6495">
        <w:trPr>
          <w:trHeight w:val="340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981" w:rsidRPr="0039606E" w:rsidRDefault="00B75981" w:rsidP="00B75981">
            <w:pPr>
              <w:tabs>
                <w:tab w:val="clear" w:pos="-720"/>
              </w:tabs>
              <w:spacing w:before="60" w:after="60"/>
              <w:rPr>
                <w:rFonts w:cs="Arial"/>
                <w:b/>
                <w:bCs/>
                <w:color w:val="000000"/>
                <w:szCs w:val="22"/>
                <w:lang w:val="en-NZ" w:eastAsia="en-NZ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981" w:rsidRDefault="00B75981" w:rsidP="00B75981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7 buttons </w:t>
            </w:r>
            <w:r>
              <w:rPr>
                <w:rFonts w:cs="Arial"/>
                <w:color w:val="000000"/>
                <w:szCs w:val="22"/>
                <w:lang w:val="en-NZ" w:eastAsia="en-NZ"/>
              </w:rPr>
              <w:br/>
            </w:r>
            <w:r>
              <w:rPr>
                <w:rFonts w:cs="Arial"/>
                <w:i/>
                <w:color w:val="000000"/>
                <w:szCs w:val="22"/>
                <w:lang w:val="en-NZ" w:eastAsia="en-NZ"/>
              </w:rPr>
              <w:t xml:space="preserve">(search, </w:t>
            </w:r>
            <w:proofErr w:type="spellStart"/>
            <w:r>
              <w:rPr>
                <w:rFonts w:cs="Arial"/>
                <w:i/>
                <w:color w:val="000000"/>
                <w:szCs w:val="22"/>
                <w:lang w:val="en-NZ" w:eastAsia="en-NZ"/>
              </w:rPr>
              <w:t>listCust</w:t>
            </w:r>
            <w:proofErr w:type="spellEnd"/>
            <w:r>
              <w:rPr>
                <w:rFonts w:cs="Arial"/>
                <w:i/>
                <w:color w:val="000000"/>
                <w:szCs w:val="22"/>
                <w:lang w:val="en-NZ" w:eastAsia="en-NZ"/>
              </w:rPr>
              <w:t xml:space="preserve">, </w:t>
            </w:r>
            <w:proofErr w:type="spellStart"/>
            <w:r>
              <w:rPr>
                <w:rFonts w:cs="Arial"/>
                <w:i/>
                <w:color w:val="000000"/>
                <w:szCs w:val="22"/>
                <w:lang w:val="en-NZ" w:eastAsia="en-NZ"/>
              </w:rPr>
              <w:t>clearL</w:t>
            </w:r>
            <w:r w:rsidRPr="00B75981">
              <w:rPr>
                <w:rFonts w:cs="Arial"/>
                <w:i/>
                <w:color w:val="000000"/>
                <w:szCs w:val="22"/>
                <w:lang w:val="en-NZ" w:eastAsia="en-NZ"/>
              </w:rPr>
              <w:t>ist</w:t>
            </w:r>
            <w:proofErr w:type="spellEnd"/>
            <w:r w:rsidRPr="00B75981">
              <w:rPr>
                <w:rFonts w:cs="Arial"/>
                <w:i/>
                <w:color w:val="000000"/>
                <w:szCs w:val="22"/>
                <w:lang w:val="en-NZ" w:eastAsia="en-NZ"/>
              </w:rPr>
              <w:t>, update, add, delete, clear)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81" w:rsidRDefault="00B75981" w:rsidP="00B75981">
            <w:pPr>
              <w:tabs>
                <w:tab w:val="clear" w:pos="-720"/>
              </w:tabs>
              <w:spacing w:before="60" w:after="60"/>
              <w:jc w:val="center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7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981" w:rsidRPr="0039606E" w:rsidRDefault="00B75981" w:rsidP="00B75981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</w:p>
        </w:tc>
      </w:tr>
      <w:tr w:rsidR="00B75981" w:rsidRPr="0039606E" w:rsidTr="002F6495">
        <w:trPr>
          <w:trHeight w:val="340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981" w:rsidRPr="00FC3F3F" w:rsidRDefault="00B75981" w:rsidP="00B75981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981" w:rsidRPr="00FC3F3F" w:rsidRDefault="00B75981" w:rsidP="00B75981">
            <w:pPr>
              <w:tabs>
                <w:tab w:val="clear" w:pos="-72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 w:rsidRPr="00FC3F3F">
              <w:rPr>
                <w:rFonts w:cs="Arial"/>
                <w:color w:val="000000"/>
                <w:szCs w:val="22"/>
                <w:lang w:val="en-NZ" w:eastAsia="en-NZ"/>
              </w:rPr>
              <w:t xml:space="preserve">1 </w:t>
            </w:r>
            <w:proofErr w:type="spellStart"/>
            <w:r w:rsidRPr="00FC3F3F">
              <w:rPr>
                <w:rFonts w:cs="Arial"/>
                <w:color w:val="000000"/>
                <w:szCs w:val="22"/>
                <w:lang w:val="en-NZ" w:eastAsia="en-NZ"/>
              </w:rPr>
              <w:t>listbox</w:t>
            </w:r>
            <w:proofErr w:type="spellEnd"/>
          </w:p>
          <w:p w:rsidR="00B75981" w:rsidRPr="00FC3F3F" w:rsidRDefault="00B75981" w:rsidP="00B75981">
            <w:pPr>
              <w:tabs>
                <w:tab w:val="clear" w:pos="-72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 w:rsidRPr="00FC3F3F">
              <w:rPr>
                <w:rFonts w:cs="Arial"/>
                <w:color w:val="000000"/>
                <w:szCs w:val="22"/>
                <w:lang w:val="en-NZ" w:eastAsia="en-NZ"/>
              </w:rPr>
              <w:t xml:space="preserve">1 </w:t>
            </w:r>
            <w:proofErr w:type="spellStart"/>
            <w:r w:rsidRPr="00FC3F3F">
              <w:rPr>
                <w:rFonts w:cs="Arial"/>
                <w:color w:val="000000"/>
                <w:szCs w:val="22"/>
                <w:lang w:val="en-NZ" w:eastAsia="en-NZ"/>
              </w:rPr>
              <w:t>groupbox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81" w:rsidRDefault="00B75981" w:rsidP="00B75981">
            <w:pPr>
              <w:tabs>
                <w:tab w:val="clear" w:pos="-720"/>
              </w:tabs>
              <w:spacing w:before="60" w:after="60"/>
              <w:jc w:val="center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2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981" w:rsidRPr="0039606E" w:rsidRDefault="00B75981" w:rsidP="00B75981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</w:p>
        </w:tc>
      </w:tr>
      <w:tr w:rsidR="00B75981" w:rsidRPr="0039606E" w:rsidTr="00335D7D">
        <w:trPr>
          <w:trHeight w:val="340"/>
        </w:trPr>
        <w:tc>
          <w:tcPr>
            <w:tcW w:w="65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5981" w:rsidRDefault="00B75981" w:rsidP="00B75981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Comments added, </w:t>
            </w:r>
          </w:p>
          <w:p w:rsidR="00B75981" w:rsidRPr="0039606E" w:rsidRDefault="00B75981" w:rsidP="00B75981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including program description &amp; developer details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5981" w:rsidRPr="0039606E" w:rsidRDefault="00B75981" w:rsidP="00B75981">
            <w:pPr>
              <w:tabs>
                <w:tab w:val="clear" w:pos="-720"/>
              </w:tabs>
              <w:spacing w:before="60" w:after="60"/>
              <w:jc w:val="center"/>
              <w:rPr>
                <w:color w:val="000000"/>
                <w:szCs w:val="22"/>
                <w:lang w:eastAsia="en-NZ"/>
              </w:rPr>
            </w:pPr>
            <w:r>
              <w:rPr>
                <w:color w:val="000000"/>
                <w:szCs w:val="22"/>
                <w:lang w:eastAsia="en-NZ"/>
              </w:rPr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981" w:rsidRPr="0039606E" w:rsidRDefault="00B75981" w:rsidP="00B75981">
            <w:pPr>
              <w:tabs>
                <w:tab w:val="clear" w:pos="-720"/>
              </w:tabs>
              <w:spacing w:before="60" w:after="60"/>
              <w:jc w:val="center"/>
              <w:rPr>
                <w:rFonts w:cs="Arial"/>
                <w:color w:val="000000"/>
                <w:szCs w:val="22"/>
                <w:lang w:val="en-NZ" w:eastAsia="en-NZ"/>
              </w:rPr>
            </w:pPr>
          </w:p>
        </w:tc>
      </w:tr>
      <w:tr w:rsidR="00B75981" w:rsidRPr="0039606E" w:rsidTr="00335D7D">
        <w:trPr>
          <w:trHeight w:val="340"/>
        </w:trPr>
        <w:tc>
          <w:tcPr>
            <w:tcW w:w="65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5981" w:rsidRDefault="00B75981" w:rsidP="00B75981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Program runs without errors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75981" w:rsidRDefault="00B75981" w:rsidP="00B75981">
            <w:pPr>
              <w:tabs>
                <w:tab w:val="clear" w:pos="-720"/>
              </w:tabs>
              <w:spacing w:before="60" w:after="60"/>
              <w:jc w:val="center"/>
              <w:rPr>
                <w:color w:val="000000"/>
                <w:szCs w:val="22"/>
                <w:lang w:eastAsia="en-NZ"/>
              </w:rPr>
            </w:pPr>
            <w:r>
              <w:rPr>
                <w:color w:val="000000"/>
                <w:szCs w:val="22"/>
                <w:lang w:eastAsia="en-NZ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981" w:rsidRPr="0039606E" w:rsidRDefault="00B75981" w:rsidP="00B75981">
            <w:pPr>
              <w:tabs>
                <w:tab w:val="clear" w:pos="-720"/>
              </w:tabs>
              <w:spacing w:before="60" w:after="60"/>
              <w:jc w:val="center"/>
              <w:rPr>
                <w:rFonts w:cs="Arial"/>
                <w:color w:val="000000"/>
                <w:szCs w:val="22"/>
                <w:lang w:val="en-NZ" w:eastAsia="en-NZ"/>
              </w:rPr>
            </w:pPr>
          </w:p>
        </w:tc>
      </w:tr>
      <w:tr w:rsidR="00B75981" w:rsidRPr="0039606E" w:rsidTr="00E45F1C">
        <w:trPr>
          <w:trHeight w:val="340"/>
        </w:trPr>
        <w:tc>
          <w:tcPr>
            <w:tcW w:w="65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B75981" w:rsidRPr="00E45F1C" w:rsidRDefault="00B75981" w:rsidP="00B75981">
            <w:pPr>
              <w:tabs>
                <w:tab w:val="clear" w:pos="-72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color w:val="000000"/>
                <w:szCs w:val="22"/>
                <w:lang w:val="en-NZ" w:eastAsia="en-NZ"/>
              </w:rPr>
            </w:pPr>
            <w:r w:rsidRPr="00E45F1C">
              <w:rPr>
                <w:rFonts w:cs="Arial"/>
                <w:b/>
                <w:color w:val="000000"/>
                <w:szCs w:val="22"/>
                <w:lang w:val="en-NZ" w:eastAsia="en-NZ"/>
              </w:rPr>
              <w:t>SET UP TOTAL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75981" w:rsidRPr="00E45F1C" w:rsidRDefault="00B75981" w:rsidP="00B75981">
            <w:pPr>
              <w:tabs>
                <w:tab w:val="clear" w:pos="-720"/>
              </w:tabs>
              <w:spacing w:before="60" w:after="60"/>
              <w:jc w:val="center"/>
              <w:rPr>
                <w:rFonts w:cs="Arial"/>
                <w:b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b/>
                <w:color w:val="000000"/>
                <w:szCs w:val="22"/>
                <w:lang w:val="en-NZ" w:eastAsia="en-NZ"/>
              </w:rPr>
              <w:t>20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B75981" w:rsidRPr="0039606E" w:rsidRDefault="00B75981" w:rsidP="00B75981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</w:p>
        </w:tc>
      </w:tr>
      <w:tr w:rsidR="00B75981" w:rsidRPr="0039606E" w:rsidTr="003D2F15">
        <w:trPr>
          <w:trHeight w:val="340"/>
        </w:trPr>
        <w:tc>
          <w:tcPr>
            <w:tcW w:w="949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B75981" w:rsidRPr="003D2F15" w:rsidRDefault="00B75981" w:rsidP="00B75981">
            <w:pPr>
              <w:tabs>
                <w:tab w:val="clear" w:pos="-720"/>
              </w:tabs>
              <w:spacing w:before="60" w:after="60"/>
              <w:rPr>
                <w:rFonts w:cs="Arial"/>
                <w:b/>
                <w:color w:val="000000"/>
                <w:szCs w:val="22"/>
                <w:lang w:val="en-NZ" w:eastAsia="en-NZ"/>
              </w:rPr>
            </w:pPr>
            <w:r w:rsidRPr="003D2F15">
              <w:rPr>
                <w:rFonts w:cs="Arial"/>
                <w:b/>
                <w:color w:val="000000"/>
                <w:szCs w:val="22"/>
                <w:lang w:val="en-NZ" w:eastAsia="en-NZ"/>
              </w:rPr>
              <w:t>CLASSES &amp; LISTS</w:t>
            </w:r>
          </w:p>
        </w:tc>
      </w:tr>
      <w:tr w:rsidR="00B75981" w:rsidRPr="0039606E" w:rsidTr="00EA1D8F">
        <w:trPr>
          <w:trHeight w:val="340"/>
        </w:trPr>
        <w:tc>
          <w:tcPr>
            <w:tcW w:w="65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981" w:rsidRPr="0039606E" w:rsidRDefault="00B75981" w:rsidP="00B75981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class added to project, named </w:t>
            </w:r>
            <w:r>
              <w:rPr>
                <w:rFonts w:cs="Arial"/>
                <w:b/>
                <w:color w:val="000000"/>
                <w:szCs w:val="22"/>
                <w:lang w:val="en-NZ" w:eastAsia="en-NZ"/>
              </w:rPr>
              <w:t>Customer: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81" w:rsidRDefault="00B75981" w:rsidP="00B75981">
            <w:pPr>
              <w:tabs>
                <w:tab w:val="clear" w:pos="-720"/>
              </w:tabs>
              <w:spacing w:before="60" w:after="60"/>
              <w:jc w:val="center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2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981" w:rsidRPr="0039606E" w:rsidRDefault="00B75981" w:rsidP="00B75981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</w:p>
        </w:tc>
      </w:tr>
      <w:tr w:rsidR="00B75981" w:rsidRPr="0039606E" w:rsidTr="00EA1D8F">
        <w:trPr>
          <w:trHeight w:val="147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981" w:rsidRPr="0039606E" w:rsidRDefault="00B75981" w:rsidP="00B75981">
            <w:pPr>
              <w:tabs>
                <w:tab w:val="clear" w:pos="-720"/>
              </w:tabs>
              <w:spacing w:before="60" w:after="60"/>
              <w:rPr>
                <w:rFonts w:cs="Arial"/>
                <w:b/>
                <w:bCs/>
                <w:color w:val="000000"/>
                <w:szCs w:val="22"/>
                <w:lang w:val="en-NZ" w:eastAsia="en-NZ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981" w:rsidRDefault="00B75981" w:rsidP="00B75981">
            <w:pPr>
              <w:tabs>
                <w:tab w:val="clear" w:pos="-720"/>
              </w:tabs>
              <w:spacing w:before="60" w:after="60"/>
              <w:rPr>
                <w:rFonts w:cs="Arial"/>
                <w:b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Contains 3 </w:t>
            </w:r>
            <w:r>
              <w:rPr>
                <w:rFonts w:cs="Arial"/>
                <w:b/>
                <w:color w:val="000000"/>
                <w:szCs w:val="22"/>
                <w:lang w:val="en-NZ" w:eastAsia="en-NZ"/>
              </w:rPr>
              <w:t>Properties;</w:t>
            </w:r>
          </w:p>
          <w:p w:rsidR="00B75981" w:rsidRDefault="00B75981" w:rsidP="00B75981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(</w:t>
            </w: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FName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LName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, Phone) (0.5 </w:t>
            </w: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ea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>)</w:t>
            </w:r>
          </w:p>
          <w:p w:rsidR="00B75981" w:rsidRDefault="00B75981" w:rsidP="00B75981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Auto-implemented { get; set; } (0.5 </w:t>
            </w: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ea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>)</w:t>
            </w:r>
          </w:p>
          <w:p w:rsidR="00B75981" w:rsidRDefault="00B75981" w:rsidP="00B75981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Access Modifier = public (0.5 </w:t>
            </w: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ea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>)</w:t>
            </w:r>
          </w:p>
          <w:p w:rsidR="00B75981" w:rsidRPr="0039606E" w:rsidRDefault="00B75981" w:rsidP="00B75981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of types string (0.5 </w:t>
            </w: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ea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>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81" w:rsidRPr="0039606E" w:rsidRDefault="00B75981" w:rsidP="00B75981">
            <w:pPr>
              <w:tabs>
                <w:tab w:val="clear" w:pos="-720"/>
              </w:tabs>
              <w:spacing w:before="60" w:after="60"/>
              <w:jc w:val="center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6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981" w:rsidRPr="0039606E" w:rsidRDefault="00B75981" w:rsidP="00B75981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</w:p>
        </w:tc>
      </w:tr>
      <w:tr w:rsidR="00B75981" w:rsidRPr="0039606E" w:rsidTr="00EA1D8F">
        <w:trPr>
          <w:trHeight w:val="147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981" w:rsidRPr="0039606E" w:rsidRDefault="00B75981" w:rsidP="00B75981">
            <w:pPr>
              <w:tabs>
                <w:tab w:val="clear" w:pos="-720"/>
              </w:tabs>
              <w:spacing w:before="60" w:after="60"/>
              <w:rPr>
                <w:rFonts w:cs="Arial"/>
                <w:b/>
                <w:bCs/>
                <w:color w:val="000000"/>
                <w:szCs w:val="22"/>
                <w:lang w:val="en-NZ" w:eastAsia="en-NZ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981" w:rsidRDefault="00B75981" w:rsidP="00B75981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Contains a </w:t>
            </w:r>
            <w:r>
              <w:rPr>
                <w:rFonts w:cs="Arial"/>
                <w:b/>
                <w:color w:val="000000"/>
                <w:szCs w:val="22"/>
                <w:lang w:val="en-NZ" w:eastAsia="en-NZ"/>
              </w:rPr>
              <w:t xml:space="preserve">constructor, </w:t>
            </w:r>
            <w:r w:rsidRPr="00C14BE4">
              <w:rPr>
                <w:rFonts w:cs="Arial"/>
                <w:color w:val="000000"/>
                <w:szCs w:val="22"/>
                <w:lang w:val="en-NZ" w:eastAsia="en-NZ"/>
              </w:rPr>
              <w:t>w</w:t>
            </w:r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ith same name as class </w:t>
            </w:r>
            <w:r>
              <w:rPr>
                <w:rFonts w:cs="Arial"/>
                <w:color w:val="000000"/>
                <w:szCs w:val="22"/>
                <w:lang w:val="en-NZ" w:eastAsia="en-NZ"/>
              </w:rPr>
              <w:br/>
              <w:t xml:space="preserve">(i.e. Customer) (0.5 </w:t>
            </w: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ea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>)</w:t>
            </w:r>
          </w:p>
          <w:p w:rsidR="00B75981" w:rsidRDefault="00B75981" w:rsidP="00B75981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3 string parameters (0.5 </w:t>
            </w: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ea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>)</w:t>
            </w:r>
          </w:p>
          <w:p w:rsidR="00B75981" w:rsidRDefault="00B75981" w:rsidP="00B75981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Initialises </w:t>
            </w: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FName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LName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 and Phone (0.5 </w:t>
            </w: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ea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>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81" w:rsidRDefault="00B75981" w:rsidP="00B75981">
            <w:pPr>
              <w:tabs>
                <w:tab w:val="clear" w:pos="-720"/>
              </w:tabs>
              <w:spacing w:before="60" w:after="60"/>
              <w:jc w:val="center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4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981" w:rsidRPr="0039606E" w:rsidRDefault="00B75981" w:rsidP="00B75981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</w:p>
        </w:tc>
      </w:tr>
      <w:tr w:rsidR="00B75981" w:rsidRPr="0039606E" w:rsidTr="00BF3874">
        <w:trPr>
          <w:trHeight w:val="340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981" w:rsidRPr="0039606E" w:rsidRDefault="00B75981" w:rsidP="00B75981">
            <w:pPr>
              <w:tabs>
                <w:tab w:val="clear" w:pos="-720"/>
              </w:tabs>
              <w:spacing w:before="60" w:after="60"/>
              <w:rPr>
                <w:rFonts w:cs="Arial"/>
                <w:b/>
                <w:bCs/>
                <w:color w:val="000000"/>
                <w:szCs w:val="22"/>
                <w:lang w:val="en-NZ" w:eastAsia="en-NZ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981" w:rsidRDefault="00B75981" w:rsidP="00B75981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1 </w:t>
            </w:r>
            <w:r>
              <w:rPr>
                <w:rFonts w:cs="Arial"/>
                <w:b/>
                <w:color w:val="000000"/>
                <w:szCs w:val="22"/>
                <w:lang w:val="en-NZ" w:eastAsia="en-NZ"/>
              </w:rPr>
              <w:t xml:space="preserve">Method; </w:t>
            </w: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GetCustomer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, </w:t>
            </w:r>
          </w:p>
          <w:p w:rsidR="00B75981" w:rsidRDefault="00B75981" w:rsidP="00B75981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Access Modifier = public (0.5 </w:t>
            </w: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ea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>)</w:t>
            </w:r>
          </w:p>
          <w:p w:rsidR="00B75981" w:rsidRDefault="00B75981" w:rsidP="00B75981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Returns </w:t>
            </w: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FName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LName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 &amp; Phone (1 </w:t>
            </w: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mk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>)</w:t>
            </w:r>
          </w:p>
          <w:p w:rsidR="00B75981" w:rsidRDefault="00B75981" w:rsidP="00B75981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With tab spaces (0.5 </w:t>
            </w: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mk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>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81" w:rsidRDefault="00B75981" w:rsidP="00B75981">
            <w:pPr>
              <w:tabs>
                <w:tab w:val="clear" w:pos="-720"/>
              </w:tabs>
              <w:spacing w:before="60" w:after="60"/>
              <w:jc w:val="center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3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981" w:rsidRPr="0039606E" w:rsidRDefault="00B75981" w:rsidP="00B75981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</w:p>
        </w:tc>
      </w:tr>
      <w:tr w:rsidR="00B75981" w:rsidRPr="0039606E" w:rsidTr="00477EE8">
        <w:trPr>
          <w:trHeight w:val="340"/>
        </w:trPr>
        <w:tc>
          <w:tcPr>
            <w:tcW w:w="65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981" w:rsidRDefault="00B75981" w:rsidP="00B75981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List &lt;T&gt; created: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81" w:rsidRDefault="00B75981" w:rsidP="00B75981">
            <w:pPr>
              <w:tabs>
                <w:tab w:val="clear" w:pos="-720"/>
              </w:tabs>
              <w:spacing w:before="60" w:after="60"/>
              <w:jc w:val="center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1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981" w:rsidRPr="0039606E" w:rsidRDefault="00B75981" w:rsidP="00B75981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</w:p>
        </w:tc>
      </w:tr>
      <w:tr w:rsidR="00B75981" w:rsidRPr="0039606E" w:rsidTr="00BF3874">
        <w:trPr>
          <w:trHeight w:val="340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981" w:rsidRPr="0039606E" w:rsidRDefault="00B75981" w:rsidP="00B75981">
            <w:pPr>
              <w:tabs>
                <w:tab w:val="clear" w:pos="-720"/>
              </w:tabs>
              <w:spacing w:before="60" w:after="60"/>
              <w:rPr>
                <w:rFonts w:cs="Arial"/>
                <w:b/>
                <w:bCs/>
                <w:color w:val="000000"/>
                <w:szCs w:val="22"/>
                <w:lang w:val="en-NZ" w:eastAsia="en-NZ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981" w:rsidRDefault="00B75981" w:rsidP="00B75981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Named </w:t>
            </w: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CustomerDB</w:t>
            </w:r>
            <w:proofErr w:type="spellEnd"/>
          </w:p>
          <w:p w:rsidR="00B75981" w:rsidRDefault="00B75981" w:rsidP="00B75981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of type Customer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5981" w:rsidRDefault="00B75981" w:rsidP="00B75981">
            <w:pPr>
              <w:tabs>
                <w:tab w:val="clear" w:pos="-720"/>
              </w:tabs>
              <w:spacing w:before="60" w:after="60"/>
              <w:jc w:val="center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5981" w:rsidRPr="0039606E" w:rsidRDefault="00B75981" w:rsidP="00B75981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</w:p>
        </w:tc>
      </w:tr>
      <w:tr w:rsidR="00B75981" w:rsidRPr="00E45F1C" w:rsidTr="00E45F1C">
        <w:trPr>
          <w:trHeight w:val="340"/>
        </w:trPr>
        <w:tc>
          <w:tcPr>
            <w:tcW w:w="6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B75981" w:rsidRPr="00E45F1C" w:rsidRDefault="00B75981" w:rsidP="00B75981">
            <w:pPr>
              <w:tabs>
                <w:tab w:val="clear" w:pos="-720"/>
              </w:tabs>
              <w:spacing w:before="60" w:after="60"/>
              <w:rPr>
                <w:rFonts w:cs="Arial"/>
                <w:b/>
                <w:color w:val="000000"/>
                <w:szCs w:val="22"/>
                <w:lang w:val="en-NZ" w:eastAsia="en-NZ"/>
              </w:rPr>
            </w:pPr>
            <w:r w:rsidRPr="00E45F1C">
              <w:rPr>
                <w:rFonts w:cs="Arial"/>
                <w:b/>
                <w:color w:val="000000"/>
                <w:szCs w:val="22"/>
                <w:lang w:val="en-NZ" w:eastAsia="en-NZ"/>
              </w:rPr>
              <w:t>CLASSES &amp; LISTS TOTAL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75981" w:rsidRPr="00E45F1C" w:rsidRDefault="00B75981" w:rsidP="00B75981">
            <w:pPr>
              <w:tabs>
                <w:tab w:val="clear" w:pos="-720"/>
              </w:tabs>
              <w:spacing w:before="60" w:after="60"/>
              <w:jc w:val="center"/>
              <w:rPr>
                <w:rFonts w:cs="Arial"/>
                <w:b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b/>
                <w:color w:val="000000"/>
                <w:szCs w:val="22"/>
                <w:lang w:val="en-NZ" w:eastAsia="en-NZ"/>
              </w:rPr>
              <w:t>18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B75981" w:rsidRPr="00E45F1C" w:rsidRDefault="00B75981" w:rsidP="00B75981">
            <w:pPr>
              <w:tabs>
                <w:tab w:val="clear" w:pos="-720"/>
              </w:tabs>
              <w:spacing w:before="60" w:after="60"/>
              <w:rPr>
                <w:rFonts w:cs="Arial"/>
                <w:b/>
                <w:color w:val="000000"/>
                <w:szCs w:val="22"/>
                <w:lang w:val="en-NZ" w:eastAsia="en-NZ"/>
              </w:rPr>
            </w:pPr>
          </w:p>
        </w:tc>
      </w:tr>
    </w:tbl>
    <w:p w:rsidR="00BF3874" w:rsidRDefault="00BF3874"/>
    <w:p w:rsidR="00BF3874" w:rsidRDefault="00BF3874"/>
    <w:tbl>
      <w:tblPr>
        <w:tblW w:w="9499" w:type="dxa"/>
        <w:tblInd w:w="94" w:type="dxa"/>
        <w:tblLook w:val="04A0" w:firstRow="1" w:lastRow="0" w:firstColumn="1" w:lastColumn="0" w:noHBand="0" w:noVBand="1"/>
      </w:tblPr>
      <w:tblGrid>
        <w:gridCol w:w="610"/>
        <w:gridCol w:w="5954"/>
        <w:gridCol w:w="1430"/>
        <w:gridCol w:w="1505"/>
      </w:tblGrid>
      <w:tr w:rsidR="000C30C1" w:rsidRPr="0039606E" w:rsidTr="00FD5796">
        <w:trPr>
          <w:trHeight w:val="340"/>
        </w:trPr>
        <w:tc>
          <w:tcPr>
            <w:tcW w:w="94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0C30C1" w:rsidRPr="0039606E" w:rsidRDefault="000C30C1" w:rsidP="002F6495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b/>
                <w:color w:val="000000"/>
                <w:szCs w:val="22"/>
                <w:lang w:val="en-NZ" w:eastAsia="en-NZ"/>
              </w:rPr>
              <w:lastRenderedPageBreak/>
              <w:t>METHODS</w:t>
            </w:r>
          </w:p>
        </w:tc>
      </w:tr>
      <w:tr w:rsidR="00BF3874" w:rsidRPr="0039606E" w:rsidTr="00550629">
        <w:trPr>
          <w:trHeight w:val="340"/>
        </w:trPr>
        <w:tc>
          <w:tcPr>
            <w:tcW w:w="6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3874" w:rsidRPr="00283349" w:rsidRDefault="00BF3874" w:rsidP="002F6495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proofErr w:type="spellStart"/>
            <w:r>
              <w:rPr>
                <w:rFonts w:cs="Arial"/>
                <w:b/>
                <w:color w:val="000000"/>
                <w:szCs w:val="22"/>
                <w:lang w:val="en-NZ" w:eastAsia="en-NZ"/>
              </w:rPr>
              <w:t>LoadDB</w:t>
            </w:r>
            <w:proofErr w:type="spellEnd"/>
            <w:r>
              <w:rPr>
                <w:rFonts w:cs="Arial"/>
                <w:b/>
                <w:color w:val="000000"/>
                <w:szCs w:val="22"/>
                <w:lang w:val="en-NZ" w:eastAsia="en-NZ"/>
              </w:rPr>
              <w:t xml:space="preserve"> Method</w:t>
            </w:r>
            <w:r w:rsidR="00283349">
              <w:rPr>
                <w:rFonts w:cs="Arial"/>
                <w:b/>
                <w:color w:val="000000"/>
                <w:szCs w:val="22"/>
                <w:lang w:val="en-NZ" w:eastAsia="en-NZ"/>
              </w:rPr>
              <w:t xml:space="preserve"> </w:t>
            </w:r>
            <w:r w:rsidR="00283349">
              <w:rPr>
                <w:rFonts w:cs="Arial"/>
                <w:color w:val="000000"/>
                <w:szCs w:val="22"/>
                <w:lang w:val="en-NZ" w:eastAsia="en-NZ"/>
              </w:rPr>
              <w:t>created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874" w:rsidRDefault="00283349" w:rsidP="002F6495">
            <w:pPr>
              <w:tabs>
                <w:tab w:val="clear" w:pos="-720"/>
              </w:tabs>
              <w:spacing w:before="60" w:after="60"/>
              <w:jc w:val="center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3874" w:rsidRPr="0039606E" w:rsidRDefault="00BF3874" w:rsidP="002F6495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</w:p>
        </w:tc>
      </w:tr>
      <w:tr w:rsidR="00E456D5" w:rsidRPr="0039606E" w:rsidTr="002F6495">
        <w:trPr>
          <w:trHeight w:val="340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56D5" w:rsidRPr="0039606E" w:rsidRDefault="00E456D5" w:rsidP="00E456D5">
            <w:pPr>
              <w:tabs>
                <w:tab w:val="clear" w:pos="-720"/>
              </w:tabs>
              <w:spacing w:before="60" w:after="60"/>
              <w:rPr>
                <w:rFonts w:cs="Arial"/>
                <w:b/>
                <w:bCs/>
                <w:color w:val="000000"/>
                <w:szCs w:val="22"/>
                <w:lang w:val="en-NZ" w:eastAsia="en-NZ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B0062" w:rsidRDefault="00AB0062" w:rsidP="00E456D5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Adds 4; (0.5 </w:t>
            </w: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ea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) new Customer objects, (0.5 </w:t>
            </w: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ea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>)</w:t>
            </w:r>
          </w:p>
          <w:p w:rsidR="00DC18D3" w:rsidRDefault="00AB0062" w:rsidP="00E456D5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To the </w:t>
            </w: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CustomerDB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 List (</w:t>
            </w:r>
            <w:r w:rsidR="00283349">
              <w:rPr>
                <w:rFonts w:cs="Arial"/>
                <w:color w:val="000000"/>
                <w:szCs w:val="22"/>
                <w:lang w:val="en-NZ" w:eastAsia="en-NZ"/>
              </w:rPr>
              <w:t xml:space="preserve">1 </w:t>
            </w:r>
            <w:proofErr w:type="spellStart"/>
            <w:r w:rsidR="00283349">
              <w:rPr>
                <w:rFonts w:cs="Arial"/>
                <w:color w:val="000000"/>
                <w:szCs w:val="22"/>
                <w:lang w:val="en-NZ" w:eastAsia="en-NZ"/>
              </w:rPr>
              <w:t>mk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>)</w:t>
            </w:r>
          </w:p>
          <w:p w:rsidR="00AB0062" w:rsidRDefault="00283349" w:rsidP="00283349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P</w:t>
            </w:r>
            <w:r w:rsidR="00AB0062">
              <w:rPr>
                <w:rFonts w:cs="Arial"/>
                <w:color w:val="000000"/>
                <w:szCs w:val="22"/>
                <w:lang w:val="en-NZ" w:eastAsia="en-NZ"/>
              </w:rPr>
              <w:t>opulated with data (passed to constructor)</w:t>
            </w:r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 (1 </w:t>
            </w: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mk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>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6D5" w:rsidRDefault="00283349" w:rsidP="00E456D5">
            <w:pPr>
              <w:tabs>
                <w:tab w:val="clear" w:pos="-720"/>
              </w:tabs>
              <w:spacing w:before="60" w:after="60"/>
              <w:jc w:val="center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6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56D5" w:rsidRPr="0039606E" w:rsidRDefault="00E456D5" w:rsidP="00E456D5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</w:p>
        </w:tc>
      </w:tr>
      <w:tr w:rsidR="00DC18D3" w:rsidRPr="0039606E" w:rsidTr="002F6495">
        <w:trPr>
          <w:trHeight w:val="340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18D3" w:rsidRPr="0039606E" w:rsidRDefault="00DC18D3" w:rsidP="00DC18D3">
            <w:pPr>
              <w:tabs>
                <w:tab w:val="clear" w:pos="-720"/>
              </w:tabs>
              <w:spacing w:before="60" w:after="60"/>
              <w:rPr>
                <w:rFonts w:cs="Arial"/>
                <w:b/>
                <w:bCs/>
                <w:color w:val="000000"/>
                <w:szCs w:val="22"/>
                <w:lang w:val="en-NZ" w:eastAsia="en-NZ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18D3" w:rsidRDefault="00AB0062" w:rsidP="00DC18D3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Method is called on the Form1_Load event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8D3" w:rsidRDefault="00AB0062" w:rsidP="00DC18D3">
            <w:pPr>
              <w:tabs>
                <w:tab w:val="clear" w:pos="-720"/>
              </w:tabs>
              <w:spacing w:before="60" w:after="60"/>
              <w:jc w:val="center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1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C18D3" w:rsidRPr="0039606E" w:rsidRDefault="00DC18D3" w:rsidP="00DC18D3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</w:p>
        </w:tc>
      </w:tr>
      <w:tr w:rsidR="00C46089" w:rsidRPr="00BF3874" w:rsidTr="00936570">
        <w:trPr>
          <w:trHeight w:val="340"/>
        </w:trPr>
        <w:tc>
          <w:tcPr>
            <w:tcW w:w="65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089" w:rsidRPr="00283349" w:rsidRDefault="00BF3874" w:rsidP="008166A2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proofErr w:type="spellStart"/>
            <w:r w:rsidRPr="00BF3874">
              <w:rPr>
                <w:rFonts w:cs="Arial"/>
                <w:b/>
                <w:color w:val="000000"/>
                <w:szCs w:val="22"/>
                <w:lang w:val="en-NZ" w:eastAsia="en-NZ"/>
              </w:rPr>
              <w:t>ClearBoxes</w:t>
            </w:r>
            <w:proofErr w:type="spellEnd"/>
            <w:r w:rsidRPr="00BF3874">
              <w:rPr>
                <w:rFonts w:cs="Arial"/>
                <w:b/>
                <w:color w:val="000000"/>
                <w:szCs w:val="22"/>
                <w:lang w:val="en-NZ" w:eastAsia="en-NZ"/>
              </w:rPr>
              <w:t xml:space="preserve"> Method</w:t>
            </w:r>
            <w:r w:rsidR="00283349">
              <w:rPr>
                <w:rFonts w:cs="Arial"/>
                <w:b/>
                <w:color w:val="000000"/>
                <w:szCs w:val="22"/>
                <w:lang w:val="en-NZ" w:eastAsia="en-NZ"/>
              </w:rPr>
              <w:t xml:space="preserve"> </w:t>
            </w:r>
            <w:r w:rsidR="00283349">
              <w:rPr>
                <w:rFonts w:cs="Arial"/>
                <w:color w:val="000000"/>
                <w:szCs w:val="22"/>
                <w:lang w:val="en-NZ" w:eastAsia="en-NZ"/>
              </w:rPr>
              <w:t>created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089" w:rsidRPr="00283349" w:rsidRDefault="00283349" w:rsidP="00936570">
            <w:pPr>
              <w:tabs>
                <w:tab w:val="clear" w:pos="-720"/>
              </w:tabs>
              <w:spacing w:before="60" w:after="60"/>
              <w:jc w:val="center"/>
              <w:rPr>
                <w:rFonts w:cs="Arial"/>
                <w:color w:val="000000"/>
                <w:szCs w:val="22"/>
                <w:lang w:val="en-NZ" w:eastAsia="en-NZ"/>
              </w:rPr>
            </w:pPr>
            <w:r w:rsidRPr="00283349">
              <w:rPr>
                <w:rFonts w:cs="Arial"/>
                <w:color w:val="000000"/>
                <w:szCs w:val="22"/>
                <w:lang w:val="en-NZ" w:eastAsia="en-NZ"/>
              </w:rPr>
              <w:t>1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46089" w:rsidRPr="00BF3874" w:rsidRDefault="00C46089" w:rsidP="00936570">
            <w:pPr>
              <w:tabs>
                <w:tab w:val="clear" w:pos="-720"/>
              </w:tabs>
              <w:spacing w:before="60" w:after="60"/>
              <w:rPr>
                <w:rFonts w:cs="Arial"/>
                <w:b/>
                <w:color w:val="000000"/>
                <w:szCs w:val="22"/>
                <w:lang w:val="en-NZ" w:eastAsia="en-NZ"/>
              </w:rPr>
            </w:pPr>
          </w:p>
        </w:tc>
      </w:tr>
      <w:tr w:rsidR="00B326BB" w:rsidRPr="0039606E" w:rsidTr="00EA1D8F">
        <w:trPr>
          <w:trHeight w:val="147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26BB" w:rsidRPr="0039606E" w:rsidRDefault="00B326BB" w:rsidP="00B326BB">
            <w:pPr>
              <w:tabs>
                <w:tab w:val="clear" w:pos="-720"/>
              </w:tabs>
              <w:spacing w:before="60" w:after="60"/>
              <w:rPr>
                <w:rFonts w:cs="Arial"/>
                <w:b/>
                <w:bCs/>
                <w:color w:val="000000"/>
                <w:szCs w:val="22"/>
                <w:lang w:val="en-NZ" w:eastAsia="en-NZ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26BB" w:rsidRDefault="00283349" w:rsidP="00B326BB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Clears </w:t>
            </w: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FName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LName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 &amp; Phone textboxes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6BB" w:rsidRDefault="00283349" w:rsidP="00B326BB">
            <w:pPr>
              <w:tabs>
                <w:tab w:val="clear" w:pos="-720"/>
              </w:tabs>
              <w:spacing w:before="60" w:after="60"/>
              <w:jc w:val="center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3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26BB" w:rsidRPr="0039606E" w:rsidRDefault="00B326BB" w:rsidP="00B326BB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</w:p>
        </w:tc>
      </w:tr>
      <w:tr w:rsidR="00B326BB" w:rsidRPr="0039606E" w:rsidTr="00936570">
        <w:trPr>
          <w:trHeight w:val="340"/>
        </w:trPr>
        <w:tc>
          <w:tcPr>
            <w:tcW w:w="65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26BB" w:rsidRPr="00283349" w:rsidRDefault="00BF3874" w:rsidP="00B326BB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proofErr w:type="spellStart"/>
            <w:r w:rsidRPr="00BF3874">
              <w:rPr>
                <w:rFonts w:cs="Arial"/>
                <w:b/>
                <w:color w:val="000000"/>
                <w:szCs w:val="22"/>
                <w:lang w:val="en-NZ" w:eastAsia="en-NZ"/>
              </w:rPr>
              <w:t>ClearDisplay</w:t>
            </w:r>
            <w:proofErr w:type="spellEnd"/>
            <w:r w:rsidRPr="00BF3874">
              <w:rPr>
                <w:rFonts w:cs="Arial"/>
                <w:b/>
                <w:color w:val="000000"/>
                <w:szCs w:val="22"/>
                <w:lang w:val="en-NZ" w:eastAsia="en-NZ"/>
              </w:rPr>
              <w:t xml:space="preserve"> Method</w:t>
            </w:r>
            <w:r w:rsidR="00283349">
              <w:rPr>
                <w:rFonts w:cs="Arial"/>
                <w:b/>
                <w:color w:val="000000"/>
                <w:szCs w:val="22"/>
                <w:lang w:val="en-NZ" w:eastAsia="en-NZ"/>
              </w:rPr>
              <w:t xml:space="preserve"> </w:t>
            </w:r>
            <w:r w:rsidR="00283349">
              <w:rPr>
                <w:rFonts w:cs="Arial"/>
                <w:color w:val="000000"/>
                <w:szCs w:val="22"/>
                <w:lang w:val="en-NZ" w:eastAsia="en-NZ"/>
              </w:rPr>
              <w:t>created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6BB" w:rsidRDefault="00283349" w:rsidP="00B326BB">
            <w:pPr>
              <w:tabs>
                <w:tab w:val="clear" w:pos="-720"/>
              </w:tabs>
              <w:spacing w:before="60" w:after="60"/>
              <w:jc w:val="center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1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26BB" w:rsidRPr="0039606E" w:rsidRDefault="00B326BB" w:rsidP="00B326BB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</w:p>
        </w:tc>
      </w:tr>
      <w:tr w:rsidR="00B326BB" w:rsidRPr="0039606E" w:rsidTr="00936570">
        <w:trPr>
          <w:trHeight w:val="147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26BB" w:rsidRPr="0039606E" w:rsidRDefault="00B326BB" w:rsidP="00B326BB">
            <w:pPr>
              <w:tabs>
                <w:tab w:val="clear" w:pos="-720"/>
              </w:tabs>
              <w:spacing w:before="60" w:after="60"/>
              <w:rPr>
                <w:rFonts w:cs="Arial"/>
                <w:b/>
                <w:bCs/>
                <w:color w:val="000000"/>
                <w:szCs w:val="22"/>
                <w:lang w:val="en-NZ" w:eastAsia="en-NZ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26BB" w:rsidRPr="0039606E" w:rsidRDefault="00283349" w:rsidP="00B326BB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Clears </w:t>
            </w:r>
            <w:r w:rsidR="00BF4973">
              <w:rPr>
                <w:rFonts w:cs="Arial"/>
                <w:color w:val="000000"/>
                <w:szCs w:val="22"/>
                <w:lang w:val="en-NZ" w:eastAsia="en-NZ"/>
              </w:rPr>
              <w:t xml:space="preserve">all items from the </w:t>
            </w: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Listbox</w:t>
            </w:r>
            <w:proofErr w:type="spellEnd"/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6BB" w:rsidRPr="0039606E" w:rsidRDefault="00283349" w:rsidP="00B326BB">
            <w:pPr>
              <w:tabs>
                <w:tab w:val="clear" w:pos="-720"/>
              </w:tabs>
              <w:spacing w:before="60" w:after="60"/>
              <w:jc w:val="center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1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326BB" w:rsidRPr="0039606E" w:rsidRDefault="00B326BB" w:rsidP="00B326BB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</w:p>
        </w:tc>
      </w:tr>
      <w:tr w:rsidR="002D24EF" w:rsidRPr="0039606E" w:rsidTr="002D24EF">
        <w:trPr>
          <w:trHeight w:val="340"/>
        </w:trPr>
        <w:tc>
          <w:tcPr>
            <w:tcW w:w="6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24EF" w:rsidRPr="00283349" w:rsidRDefault="00BF3874" w:rsidP="002D24EF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proofErr w:type="spellStart"/>
            <w:r w:rsidRPr="00BF3874">
              <w:rPr>
                <w:rFonts w:cs="Arial"/>
                <w:b/>
                <w:color w:val="000000"/>
                <w:szCs w:val="22"/>
                <w:lang w:val="en-NZ" w:eastAsia="en-NZ"/>
              </w:rPr>
              <w:t>DisplayCustomers</w:t>
            </w:r>
            <w:proofErr w:type="spellEnd"/>
            <w:r w:rsidRPr="00BF3874">
              <w:rPr>
                <w:rFonts w:cs="Arial"/>
                <w:b/>
                <w:color w:val="000000"/>
                <w:szCs w:val="22"/>
                <w:lang w:val="en-NZ" w:eastAsia="en-NZ"/>
              </w:rPr>
              <w:t xml:space="preserve"> Method</w:t>
            </w:r>
            <w:r w:rsidR="00283349">
              <w:rPr>
                <w:rFonts w:cs="Arial"/>
                <w:b/>
                <w:color w:val="000000"/>
                <w:szCs w:val="22"/>
                <w:lang w:val="en-NZ" w:eastAsia="en-NZ"/>
              </w:rPr>
              <w:t xml:space="preserve"> </w:t>
            </w:r>
            <w:r w:rsidR="00283349">
              <w:rPr>
                <w:rFonts w:cs="Arial"/>
                <w:color w:val="000000"/>
                <w:szCs w:val="22"/>
                <w:lang w:val="en-NZ" w:eastAsia="en-NZ"/>
              </w:rPr>
              <w:t>created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4EF" w:rsidRDefault="00283349" w:rsidP="002D24EF">
            <w:pPr>
              <w:tabs>
                <w:tab w:val="clear" w:pos="-720"/>
              </w:tabs>
              <w:spacing w:before="60" w:after="60"/>
              <w:jc w:val="center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24EF" w:rsidRPr="0039606E" w:rsidRDefault="002D24EF" w:rsidP="002D24EF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</w:p>
        </w:tc>
      </w:tr>
      <w:tr w:rsidR="002D24EF" w:rsidRPr="0039606E" w:rsidTr="002D24EF">
        <w:trPr>
          <w:trHeight w:val="340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24EF" w:rsidRPr="0039606E" w:rsidRDefault="002D24EF" w:rsidP="002D24EF">
            <w:pPr>
              <w:tabs>
                <w:tab w:val="clear" w:pos="-720"/>
              </w:tabs>
              <w:spacing w:before="60" w:after="60"/>
              <w:rPr>
                <w:rFonts w:cs="Arial"/>
                <w:b/>
                <w:bCs/>
                <w:color w:val="000000"/>
                <w:szCs w:val="22"/>
                <w:lang w:val="en-NZ" w:eastAsia="en-NZ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24EF" w:rsidRDefault="00283349" w:rsidP="002D24EF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Uses </w:t>
            </w:r>
            <w:proofErr w:type="spellStart"/>
            <w:r w:rsidRPr="00231962">
              <w:rPr>
                <w:rFonts w:cs="Arial"/>
                <w:b/>
                <w:color w:val="000000"/>
                <w:szCs w:val="22"/>
                <w:lang w:val="en-NZ" w:eastAsia="en-NZ"/>
              </w:rPr>
              <w:t>foreach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 loop,</w:t>
            </w:r>
            <w:r w:rsidR="00FE5C49">
              <w:rPr>
                <w:rFonts w:cs="Arial"/>
                <w:color w:val="000000"/>
                <w:szCs w:val="22"/>
                <w:lang w:val="en-NZ" w:eastAsia="en-NZ"/>
              </w:rPr>
              <w:t xml:space="preserve"> </w:t>
            </w:r>
          </w:p>
          <w:p w:rsidR="00283349" w:rsidRDefault="00283349" w:rsidP="002D24EF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To loop through </w:t>
            </w: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CustomerDB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 List</w:t>
            </w:r>
          </w:p>
          <w:p w:rsidR="00283349" w:rsidRDefault="00283349" w:rsidP="002D24EF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Adds each item in list to </w:t>
            </w: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listbox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 </w:t>
            </w:r>
          </w:p>
          <w:p w:rsidR="00283349" w:rsidRPr="0039606E" w:rsidRDefault="00283349" w:rsidP="002D24EF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Using </w:t>
            </w: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GetCustomer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 method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4EF" w:rsidRPr="0039606E" w:rsidRDefault="00283349" w:rsidP="002D24EF">
            <w:pPr>
              <w:tabs>
                <w:tab w:val="clear" w:pos="-720"/>
              </w:tabs>
              <w:spacing w:before="60" w:after="60"/>
              <w:jc w:val="center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4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24EF" w:rsidRPr="0039606E" w:rsidRDefault="002D24EF" w:rsidP="002D24EF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</w:p>
        </w:tc>
      </w:tr>
      <w:tr w:rsidR="003D2F15" w:rsidRPr="00E45F1C" w:rsidTr="00E45F1C">
        <w:trPr>
          <w:trHeight w:val="340"/>
        </w:trPr>
        <w:tc>
          <w:tcPr>
            <w:tcW w:w="65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3D2F15" w:rsidRPr="00E45F1C" w:rsidRDefault="000C30C1" w:rsidP="002D24EF">
            <w:pPr>
              <w:tabs>
                <w:tab w:val="clear" w:pos="-720"/>
              </w:tabs>
              <w:spacing w:before="60" w:after="60"/>
              <w:rPr>
                <w:rFonts w:cs="Arial"/>
                <w:b/>
                <w:color w:val="000000"/>
                <w:szCs w:val="22"/>
                <w:lang w:val="en-NZ" w:eastAsia="en-NZ"/>
              </w:rPr>
            </w:pPr>
            <w:r w:rsidRPr="00E45F1C">
              <w:rPr>
                <w:rFonts w:cs="Arial"/>
                <w:b/>
                <w:color w:val="000000"/>
                <w:szCs w:val="22"/>
                <w:lang w:val="en-NZ" w:eastAsia="en-NZ"/>
              </w:rPr>
              <w:t>METHODS TOTAL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D2F15" w:rsidRPr="00E45F1C" w:rsidRDefault="000B35E7" w:rsidP="002D24EF">
            <w:pPr>
              <w:tabs>
                <w:tab w:val="clear" w:pos="-720"/>
              </w:tabs>
              <w:spacing w:before="60" w:after="60"/>
              <w:jc w:val="center"/>
              <w:rPr>
                <w:rFonts w:cs="Arial"/>
                <w:b/>
                <w:color w:val="000000"/>
                <w:szCs w:val="22"/>
                <w:lang w:val="en-NZ" w:eastAsia="en-NZ"/>
              </w:rPr>
            </w:pPr>
            <w:r w:rsidRPr="00E45F1C">
              <w:rPr>
                <w:rFonts w:cs="Arial"/>
                <w:b/>
                <w:color w:val="000000"/>
                <w:szCs w:val="22"/>
                <w:lang w:val="en-NZ" w:eastAsia="en-NZ"/>
              </w:rPr>
              <w:t>19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3D2F15" w:rsidRPr="00E45F1C" w:rsidRDefault="003D2F15" w:rsidP="002D24EF">
            <w:pPr>
              <w:tabs>
                <w:tab w:val="clear" w:pos="-720"/>
              </w:tabs>
              <w:spacing w:before="60" w:after="60"/>
              <w:rPr>
                <w:rFonts w:cs="Arial"/>
                <w:b/>
                <w:color w:val="000000"/>
                <w:szCs w:val="22"/>
                <w:lang w:val="en-NZ" w:eastAsia="en-NZ"/>
              </w:rPr>
            </w:pPr>
          </w:p>
        </w:tc>
      </w:tr>
      <w:tr w:rsidR="000C30C1" w:rsidRPr="0039606E" w:rsidTr="000C30C1">
        <w:trPr>
          <w:trHeight w:val="442"/>
        </w:trPr>
        <w:tc>
          <w:tcPr>
            <w:tcW w:w="94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C30C1" w:rsidRPr="00BF3874" w:rsidRDefault="000C30C1" w:rsidP="000B35E7">
            <w:pPr>
              <w:tabs>
                <w:tab w:val="clear" w:pos="-720"/>
              </w:tabs>
              <w:spacing w:before="60" w:after="60"/>
              <w:rPr>
                <w:rFonts w:cs="Arial"/>
                <w:b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b/>
                <w:color w:val="000000"/>
                <w:szCs w:val="22"/>
                <w:lang w:val="en-NZ" w:eastAsia="en-NZ"/>
              </w:rPr>
              <w:t>BUTTONS</w:t>
            </w:r>
          </w:p>
        </w:tc>
      </w:tr>
      <w:tr w:rsidR="00BF3874" w:rsidRPr="0039606E" w:rsidTr="00BF3874">
        <w:trPr>
          <w:trHeight w:val="442"/>
        </w:trPr>
        <w:tc>
          <w:tcPr>
            <w:tcW w:w="6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3874" w:rsidRPr="00283349" w:rsidRDefault="00BF3874" w:rsidP="007321EA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b/>
                <w:color w:val="000000"/>
                <w:szCs w:val="22"/>
                <w:lang w:val="en-NZ" w:eastAsia="en-NZ"/>
              </w:rPr>
              <w:t>Search</w:t>
            </w:r>
            <w:r w:rsidR="00283349">
              <w:rPr>
                <w:rFonts w:cs="Arial"/>
                <w:b/>
                <w:color w:val="000000"/>
                <w:szCs w:val="22"/>
                <w:lang w:val="en-NZ" w:eastAsia="en-NZ"/>
              </w:rPr>
              <w:t xml:space="preserve"> button </w:t>
            </w:r>
            <w:r w:rsidR="00283349">
              <w:rPr>
                <w:rFonts w:cs="Arial"/>
                <w:color w:val="000000"/>
                <w:szCs w:val="22"/>
                <w:lang w:val="en-NZ" w:eastAsia="en-NZ"/>
              </w:rPr>
              <w:t xml:space="preserve">Click event </w:t>
            </w:r>
            <w:r w:rsidR="007321EA">
              <w:rPr>
                <w:rFonts w:cs="Arial"/>
                <w:color w:val="000000"/>
                <w:szCs w:val="22"/>
                <w:lang w:val="en-NZ" w:eastAsia="en-NZ"/>
              </w:rPr>
              <w:t>coded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874" w:rsidRPr="007321EA" w:rsidRDefault="007321EA" w:rsidP="00335D7D">
            <w:pPr>
              <w:tabs>
                <w:tab w:val="clear" w:pos="-720"/>
              </w:tabs>
              <w:spacing w:before="60" w:after="60"/>
              <w:jc w:val="center"/>
              <w:rPr>
                <w:rFonts w:cs="Arial"/>
                <w:color w:val="000000"/>
                <w:szCs w:val="22"/>
                <w:lang w:val="en-NZ" w:eastAsia="en-NZ"/>
              </w:rPr>
            </w:pPr>
            <w:r w:rsidRPr="007321EA">
              <w:rPr>
                <w:rFonts w:cs="Arial"/>
                <w:color w:val="000000"/>
                <w:szCs w:val="22"/>
                <w:lang w:val="en-NZ" w:eastAsia="en-NZ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3874" w:rsidRPr="00BF3874" w:rsidRDefault="00BF3874" w:rsidP="00335D7D">
            <w:pPr>
              <w:tabs>
                <w:tab w:val="clear" w:pos="-720"/>
              </w:tabs>
              <w:spacing w:before="60" w:after="60"/>
              <w:rPr>
                <w:rFonts w:cs="Arial"/>
                <w:b/>
                <w:color w:val="000000"/>
                <w:szCs w:val="22"/>
                <w:lang w:val="en-NZ" w:eastAsia="en-NZ"/>
              </w:rPr>
            </w:pPr>
          </w:p>
        </w:tc>
      </w:tr>
      <w:tr w:rsidR="00BF3874" w:rsidRPr="0039606E" w:rsidTr="00335D7D">
        <w:trPr>
          <w:trHeight w:val="340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3874" w:rsidRPr="0039606E" w:rsidRDefault="00BF3874" w:rsidP="00335D7D">
            <w:pPr>
              <w:tabs>
                <w:tab w:val="clear" w:pos="-720"/>
              </w:tabs>
              <w:spacing w:before="60" w:after="60"/>
              <w:rPr>
                <w:rFonts w:cs="Arial"/>
                <w:b/>
                <w:bCs/>
                <w:color w:val="000000"/>
                <w:szCs w:val="22"/>
                <w:lang w:val="en-NZ" w:eastAsia="en-NZ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2285F" w:rsidRDefault="006A055F" w:rsidP="006A055F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If statement v</w:t>
            </w:r>
            <w:r w:rsidR="007321EA">
              <w:rPr>
                <w:rFonts w:cs="Arial"/>
                <w:color w:val="000000"/>
                <w:szCs w:val="22"/>
                <w:lang w:val="en-NZ" w:eastAsia="en-NZ"/>
              </w:rPr>
              <w:t xml:space="preserve">alidates </w:t>
            </w:r>
            <w:r>
              <w:rPr>
                <w:rFonts w:cs="Arial"/>
                <w:color w:val="000000"/>
                <w:szCs w:val="22"/>
                <w:lang w:val="en-NZ" w:eastAsia="en-NZ"/>
              </w:rPr>
              <w:t>Search</w:t>
            </w:r>
            <w:r w:rsidR="007321EA">
              <w:rPr>
                <w:rFonts w:cs="Arial"/>
                <w:color w:val="000000"/>
                <w:szCs w:val="22"/>
                <w:lang w:val="en-NZ" w:eastAsia="en-NZ"/>
              </w:rPr>
              <w:t xml:space="preserve"> textbox</w:t>
            </w:r>
            <w:r w:rsidR="007D031B">
              <w:rPr>
                <w:rFonts w:cs="Arial"/>
                <w:color w:val="000000"/>
                <w:szCs w:val="22"/>
                <w:lang w:val="en-NZ" w:eastAsia="en-NZ"/>
              </w:rPr>
              <w:t xml:space="preserve">, </w:t>
            </w:r>
          </w:p>
          <w:p w:rsidR="00BF3874" w:rsidRDefault="00231962" w:rsidP="006A055F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If empty; </w:t>
            </w:r>
            <w:proofErr w:type="spellStart"/>
            <w:r w:rsidR="00A2285F">
              <w:rPr>
                <w:rFonts w:cs="Arial"/>
                <w:color w:val="000000"/>
                <w:szCs w:val="22"/>
                <w:lang w:val="en-NZ" w:eastAsia="en-NZ"/>
              </w:rPr>
              <w:t>MessageBox</w:t>
            </w:r>
            <w:proofErr w:type="spellEnd"/>
            <w:r w:rsidR="007D031B">
              <w:rPr>
                <w:rFonts w:cs="Arial"/>
                <w:color w:val="000000"/>
                <w:szCs w:val="22"/>
                <w:lang w:val="en-NZ" w:eastAsia="en-NZ"/>
              </w:rPr>
              <w:t xml:space="preserve"> displayed</w:t>
            </w:r>
            <w:r w:rsidR="000B35E7">
              <w:rPr>
                <w:rFonts w:cs="Arial"/>
                <w:color w:val="000000"/>
                <w:szCs w:val="22"/>
                <w:lang w:val="en-NZ" w:eastAsia="en-NZ"/>
              </w:rPr>
              <w:t xml:space="preserve"> (0.5 </w:t>
            </w:r>
            <w:proofErr w:type="spellStart"/>
            <w:r w:rsidR="000B35E7">
              <w:rPr>
                <w:rFonts w:cs="Arial"/>
                <w:color w:val="000000"/>
                <w:szCs w:val="22"/>
                <w:lang w:val="en-NZ" w:eastAsia="en-NZ"/>
              </w:rPr>
              <w:t>ea</w:t>
            </w:r>
            <w:proofErr w:type="spellEnd"/>
            <w:r w:rsidR="000B35E7">
              <w:rPr>
                <w:rFonts w:cs="Arial"/>
                <w:color w:val="000000"/>
                <w:szCs w:val="22"/>
                <w:lang w:val="en-NZ" w:eastAsia="en-NZ"/>
              </w:rPr>
              <w:t>)</w:t>
            </w:r>
          </w:p>
          <w:p w:rsidR="00A2285F" w:rsidRDefault="00A2285F" w:rsidP="006A055F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Focus set back to Search textbox</w:t>
            </w:r>
            <w:r w:rsidR="000B35E7">
              <w:rPr>
                <w:rFonts w:cs="Arial"/>
                <w:color w:val="000000"/>
                <w:szCs w:val="22"/>
                <w:lang w:val="en-NZ" w:eastAsia="en-NZ"/>
              </w:rPr>
              <w:t xml:space="preserve"> (0.5 </w:t>
            </w:r>
            <w:proofErr w:type="spellStart"/>
            <w:r w:rsidR="000B35E7">
              <w:rPr>
                <w:rFonts w:cs="Arial"/>
                <w:color w:val="000000"/>
                <w:szCs w:val="22"/>
                <w:lang w:val="en-NZ" w:eastAsia="en-NZ"/>
              </w:rPr>
              <w:t>ea</w:t>
            </w:r>
            <w:proofErr w:type="spellEnd"/>
            <w:r w:rsidR="000B35E7">
              <w:rPr>
                <w:rFonts w:cs="Arial"/>
                <w:color w:val="000000"/>
                <w:szCs w:val="22"/>
                <w:lang w:val="en-NZ" w:eastAsia="en-NZ"/>
              </w:rPr>
              <w:t>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874" w:rsidRDefault="000B35E7" w:rsidP="00335D7D">
            <w:pPr>
              <w:tabs>
                <w:tab w:val="clear" w:pos="-720"/>
              </w:tabs>
              <w:spacing w:before="60" w:after="60"/>
              <w:jc w:val="center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2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3874" w:rsidRPr="0039606E" w:rsidRDefault="00BF3874" w:rsidP="00335D7D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</w:p>
        </w:tc>
      </w:tr>
      <w:tr w:rsidR="007321EA" w:rsidRPr="0039606E" w:rsidTr="00335D7D">
        <w:trPr>
          <w:trHeight w:val="340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21EA" w:rsidRPr="0039606E" w:rsidRDefault="007321EA" w:rsidP="00335D7D">
            <w:pPr>
              <w:tabs>
                <w:tab w:val="clear" w:pos="-720"/>
              </w:tabs>
              <w:spacing w:before="60" w:after="60"/>
              <w:rPr>
                <w:rFonts w:cs="Arial"/>
                <w:b/>
                <w:bCs/>
                <w:color w:val="000000"/>
                <w:szCs w:val="22"/>
                <w:lang w:val="en-NZ" w:eastAsia="en-NZ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21EA" w:rsidRDefault="00142DEE" w:rsidP="00142DEE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Stores data from search textbox in</w:t>
            </w:r>
            <w:r w:rsidR="006A055F">
              <w:rPr>
                <w:rFonts w:cs="Arial"/>
                <w:color w:val="000000"/>
                <w:szCs w:val="22"/>
                <w:lang w:val="en-NZ" w:eastAsia="en-NZ"/>
              </w:rPr>
              <w:t xml:space="preserve"> string variable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21EA" w:rsidRDefault="00FE5C49" w:rsidP="00335D7D">
            <w:pPr>
              <w:tabs>
                <w:tab w:val="clear" w:pos="-720"/>
              </w:tabs>
              <w:spacing w:before="60" w:after="60"/>
              <w:jc w:val="center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1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21EA" w:rsidRPr="0039606E" w:rsidRDefault="007321EA" w:rsidP="00335D7D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</w:p>
        </w:tc>
      </w:tr>
      <w:tr w:rsidR="007321EA" w:rsidRPr="0039606E" w:rsidTr="00335D7D">
        <w:trPr>
          <w:trHeight w:val="340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21EA" w:rsidRPr="0039606E" w:rsidRDefault="007321EA" w:rsidP="00335D7D">
            <w:pPr>
              <w:tabs>
                <w:tab w:val="clear" w:pos="-720"/>
              </w:tabs>
              <w:spacing w:before="60" w:after="60"/>
              <w:rPr>
                <w:rFonts w:cs="Arial"/>
                <w:b/>
                <w:bCs/>
                <w:color w:val="000000"/>
                <w:szCs w:val="22"/>
                <w:lang w:val="en-NZ" w:eastAsia="en-NZ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21EA" w:rsidRDefault="00FE5C49" w:rsidP="00FE5C49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Clears Search textbox, </w:t>
            </w:r>
            <w:r w:rsidR="007321EA">
              <w:rPr>
                <w:rFonts w:cs="Arial"/>
                <w:color w:val="000000"/>
                <w:szCs w:val="22"/>
                <w:lang w:val="en-NZ" w:eastAsia="en-NZ"/>
              </w:rPr>
              <w:t xml:space="preserve">Calls </w:t>
            </w:r>
            <w:proofErr w:type="spellStart"/>
            <w:r w:rsidR="007321EA">
              <w:rPr>
                <w:rFonts w:cs="Arial"/>
                <w:color w:val="000000"/>
                <w:szCs w:val="22"/>
                <w:lang w:val="en-NZ" w:eastAsia="en-NZ"/>
              </w:rPr>
              <w:t>ClearDisplay</w:t>
            </w:r>
            <w:proofErr w:type="spellEnd"/>
            <w:r w:rsidR="007321EA">
              <w:rPr>
                <w:rFonts w:cs="Arial"/>
                <w:color w:val="000000"/>
                <w:szCs w:val="22"/>
                <w:lang w:val="en-NZ" w:eastAsia="en-NZ"/>
              </w:rPr>
              <w:t xml:space="preserve"> method</w:t>
            </w:r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 (0.5 </w:t>
            </w: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ea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>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21EA" w:rsidRDefault="00FE5C49" w:rsidP="00335D7D">
            <w:pPr>
              <w:tabs>
                <w:tab w:val="clear" w:pos="-720"/>
              </w:tabs>
              <w:spacing w:before="60" w:after="60"/>
              <w:jc w:val="center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1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21EA" w:rsidRPr="0039606E" w:rsidRDefault="007321EA" w:rsidP="00335D7D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</w:p>
        </w:tc>
      </w:tr>
      <w:tr w:rsidR="00BF3874" w:rsidRPr="0039606E" w:rsidTr="00335D7D">
        <w:trPr>
          <w:trHeight w:val="340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3874" w:rsidRPr="0039606E" w:rsidRDefault="00BF3874" w:rsidP="00335D7D">
            <w:pPr>
              <w:tabs>
                <w:tab w:val="clear" w:pos="-720"/>
              </w:tabs>
              <w:spacing w:before="60" w:after="60"/>
              <w:rPr>
                <w:rFonts w:cs="Arial"/>
                <w:b/>
                <w:bCs/>
                <w:color w:val="000000"/>
                <w:szCs w:val="22"/>
                <w:lang w:val="en-NZ" w:eastAsia="en-NZ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C49" w:rsidRDefault="006A055F" w:rsidP="006A055F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If statement checks</w:t>
            </w:r>
            <w:r w:rsidR="00FE5C49">
              <w:rPr>
                <w:rFonts w:cs="Arial"/>
                <w:color w:val="000000"/>
                <w:szCs w:val="22"/>
                <w:lang w:val="en-NZ" w:eastAsia="en-NZ"/>
              </w:rPr>
              <w:t>;</w:t>
            </w:r>
          </w:p>
          <w:p w:rsidR="00BF3874" w:rsidRDefault="006A055F" w:rsidP="006A055F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Name exists</w:t>
            </w:r>
            <w:r w:rsidR="00FE5C49">
              <w:rPr>
                <w:rFonts w:cs="Arial"/>
                <w:color w:val="000000"/>
                <w:szCs w:val="22"/>
                <w:lang w:val="en-NZ" w:eastAsia="en-NZ"/>
              </w:rPr>
              <w:t xml:space="preserve"> </w:t>
            </w:r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in </w:t>
            </w: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CustomerDB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 list</w:t>
            </w:r>
          </w:p>
          <w:p w:rsidR="00231962" w:rsidRDefault="00231962" w:rsidP="00231962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If Name not found; </w:t>
            </w: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MessageBox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 displayed</w:t>
            </w:r>
            <w:r w:rsidR="00FE5C49">
              <w:rPr>
                <w:rFonts w:cs="Arial"/>
                <w:color w:val="000000"/>
                <w:szCs w:val="22"/>
                <w:lang w:val="en-NZ" w:eastAsia="en-NZ"/>
              </w:rPr>
              <w:t xml:space="preserve"> (0.5 </w:t>
            </w:r>
            <w:proofErr w:type="spellStart"/>
            <w:r w:rsidR="00FE5C49">
              <w:rPr>
                <w:rFonts w:cs="Arial"/>
                <w:color w:val="000000"/>
                <w:szCs w:val="22"/>
                <w:lang w:val="en-NZ" w:eastAsia="en-NZ"/>
              </w:rPr>
              <w:t>ea</w:t>
            </w:r>
            <w:proofErr w:type="spellEnd"/>
            <w:r w:rsidR="00FE5C49">
              <w:rPr>
                <w:rFonts w:cs="Arial"/>
                <w:color w:val="000000"/>
                <w:szCs w:val="22"/>
                <w:lang w:val="en-NZ" w:eastAsia="en-NZ"/>
              </w:rPr>
              <w:t>)</w:t>
            </w:r>
          </w:p>
          <w:p w:rsidR="00231962" w:rsidRDefault="00231962" w:rsidP="00231962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Focus set back to Search textbox</w:t>
            </w:r>
            <w:r w:rsidR="00FE5C49">
              <w:rPr>
                <w:rFonts w:cs="Arial"/>
                <w:color w:val="000000"/>
                <w:szCs w:val="22"/>
                <w:lang w:val="en-NZ" w:eastAsia="en-NZ"/>
              </w:rPr>
              <w:t xml:space="preserve"> (0.5 </w:t>
            </w:r>
            <w:proofErr w:type="spellStart"/>
            <w:r w:rsidR="00FE5C49">
              <w:rPr>
                <w:rFonts w:cs="Arial"/>
                <w:color w:val="000000"/>
                <w:szCs w:val="22"/>
                <w:lang w:val="en-NZ" w:eastAsia="en-NZ"/>
              </w:rPr>
              <w:t>ea</w:t>
            </w:r>
            <w:proofErr w:type="spellEnd"/>
            <w:r w:rsidR="00FE5C49">
              <w:rPr>
                <w:rFonts w:cs="Arial"/>
                <w:color w:val="000000"/>
                <w:szCs w:val="22"/>
                <w:lang w:val="en-NZ" w:eastAsia="en-NZ"/>
              </w:rPr>
              <w:t>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874" w:rsidRDefault="00FE5C49" w:rsidP="00335D7D">
            <w:pPr>
              <w:tabs>
                <w:tab w:val="clear" w:pos="-720"/>
              </w:tabs>
              <w:spacing w:before="60" w:after="60"/>
              <w:jc w:val="center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3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3874" w:rsidRPr="0039606E" w:rsidRDefault="00BF3874" w:rsidP="00335D7D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</w:p>
        </w:tc>
      </w:tr>
      <w:tr w:rsidR="00BF3874" w:rsidRPr="0039606E" w:rsidTr="00335D7D">
        <w:trPr>
          <w:trHeight w:val="340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3874" w:rsidRPr="0039606E" w:rsidRDefault="00BF3874" w:rsidP="00335D7D">
            <w:pPr>
              <w:tabs>
                <w:tab w:val="clear" w:pos="-720"/>
              </w:tabs>
              <w:spacing w:before="60" w:after="60"/>
              <w:rPr>
                <w:rFonts w:cs="Arial"/>
                <w:b/>
                <w:bCs/>
                <w:color w:val="000000"/>
                <w:szCs w:val="22"/>
                <w:lang w:val="en-NZ" w:eastAsia="en-NZ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C49" w:rsidRDefault="00FE5C49" w:rsidP="00335D7D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Using Name,</w:t>
            </w:r>
          </w:p>
          <w:p w:rsidR="00FE5C49" w:rsidRDefault="00FE5C49" w:rsidP="00335D7D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FindIndex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 in List, </w:t>
            </w:r>
          </w:p>
          <w:p w:rsidR="0069177E" w:rsidRDefault="0069177E" w:rsidP="00335D7D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Assign</w:t>
            </w:r>
            <w:r w:rsidR="00FE5C49">
              <w:rPr>
                <w:rFonts w:cs="Arial"/>
                <w:color w:val="000000"/>
                <w:szCs w:val="22"/>
                <w:lang w:val="en-NZ" w:eastAsia="en-NZ"/>
              </w:rPr>
              <w:t xml:space="preserve"> </w:t>
            </w:r>
            <w:r>
              <w:rPr>
                <w:rFonts w:cs="Arial"/>
                <w:color w:val="000000"/>
                <w:szCs w:val="22"/>
                <w:lang w:val="en-NZ" w:eastAsia="en-NZ"/>
              </w:rPr>
              <w:t>to integer variable (e.g. Index)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874" w:rsidRDefault="00FE5C49" w:rsidP="00335D7D">
            <w:pPr>
              <w:tabs>
                <w:tab w:val="clear" w:pos="-720"/>
              </w:tabs>
              <w:spacing w:before="60" w:after="60"/>
              <w:jc w:val="center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3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3874" w:rsidRPr="0039606E" w:rsidRDefault="00BF3874" w:rsidP="00335D7D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</w:p>
        </w:tc>
      </w:tr>
      <w:tr w:rsidR="006A055F" w:rsidRPr="0039606E" w:rsidTr="00335D7D">
        <w:trPr>
          <w:trHeight w:val="340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055F" w:rsidRPr="0039606E" w:rsidRDefault="006A055F" w:rsidP="00335D7D">
            <w:pPr>
              <w:tabs>
                <w:tab w:val="clear" w:pos="-720"/>
              </w:tabs>
              <w:spacing w:before="60" w:after="60"/>
              <w:rPr>
                <w:rFonts w:cs="Arial"/>
                <w:b/>
                <w:bCs/>
                <w:color w:val="000000"/>
                <w:szCs w:val="22"/>
                <w:lang w:val="en-NZ" w:eastAsia="en-NZ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055F" w:rsidRDefault="00142DEE" w:rsidP="00335D7D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Using Index; </w:t>
            </w:r>
            <w:r w:rsidR="006A055F">
              <w:rPr>
                <w:rFonts w:cs="Arial"/>
                <w:color w:val="000000"/>
                <w:szCs w:val="22"/>
                <w:lang w:val="en-NZ" w:eastAsia="en-NZ"/>
              </w:rPr>
              <w:t xml:space="preserve">display ALL customer details, </w:t>
            </w:r>
          </w:p>
          <w:p w:rsidR="006A055F" w:rsidRDefault="00142DEE" w:rsidP="00335D7D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I</w:t>
            </w:r>
            <w:r w:rsidR="00FE5C49">
              <w:rPr>
                <w:rFonts w:cs="Arial"/>
                <w:color w:val="000000"/>
                <w:szCs w:val="22"/>
                <w:lang w:val="en-NZ" w:eastAsia="en-NZ"/>
              </w:rPr>
              <w:t xml:space="preserve">n </w:t>
            </w:r>
            <w:proofErr w:type="spellStart"/>
            <w:r w:rsidR="00FE5C49">
              <w:rPr>
                <w:rFonts w:cs="Arial"/>
                <w:color w:val="000000"/>
                <w:szCs w:val="22"/>
                <w:lang w:val="en-NZ" w:eastAsia="en-NZ"/>
              </w:rPr>
              <w:t>listbox</w:t>
            </w:r>
            <w:proofErr w:type="spellEnd"/>
            <w:r w:rsidR="00FE5C49">
              <w:rPr>
                <w:rFonts w:cs="Arial"/>
                <w:color w:val="000000"/>
                <w:szCs w:val="22"/>
                <w:lang w:val="en-NZ" w:eastAsia="en-NZ"/>
              </w:rPr>
              <w:t xml:space="preserve"> on form (0.5 </w:t>
            </w:r>
            <w:proofErr w:type="spellStart"/>
            <w:r w:rsidR="00FE5C49">
              <w:rPr>
                <w:rFonts w:cs="Arial"/>
                <w:color w:val="000000"/>
                <w:szCs w:val="22"/>
                <w:lang w:val="en-NZ" w:eastAsia="en-NZ"/>
              </w:rPr>
              <w:t>ea</w:t>
            </w:r>
            <w:proofErr w:type="spellEnd"/>
            <w:r w:rsidR="00FE5C49">
              <w:rPr>
                <w:rFonts w:cs="Arial"/>
                <w:color w:val="000000"/>
                <w:szCs w:val="22"/>
                <w:lang w:val="en-NZ" w:eastAsia="en-NZ"/>
              </w:rPr>
              <w:t>)</w:t>
            </w:r>
          </w:p>
          <w:p w:rsidR="006A055F" w:rsidRDefault="00142DEE" w:rsidP="00335D7D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W</w:t>
            </w:r>
            <w:r w:rsidR="006A055F">
              <w:rPr>
                <w:rFonts w:cs="Arial"/>
                <w:color w:val="000000"/>
                <w:szCs w:val="22"/>
                <w:lang w:val="en-NZ" w:eastAsia="en-NZ"/>
              </w:rPr>
              <w:t>ith tab spaces</w:t>
            </w:r>
            <w:r w:rsidR="00FE5C49">
              <w:rPr>
                <w:rFonts w:cs="Arial"/>
                <w:color w:val="000000"/>
                <w:szCs w:val="22"/>
                <w:lang w:val="en-NZ" w:eastAsia="en-NZ"/>
              </w:rPr>
              <w:t xml:space="preserve"> between (0.5 </w:t>
            </w:r>
            <w:proofErr w:type="spellStart"/>
            <w:r w:rsidR="00FE5C49">
              <w:rPr>
                <w:rFonts w:cs="Arial"/>
                <w:color w:val="000000"/>
                <w:szCs w:val="22"/>
                <w:lang w:val="en-NZ" w:eastAsia="en-NZ"/>
              </w:rPr>
              <w:t>ea</w:t>
            </w:r>
            <w:proofErr w:type="spellEnd"/>
            <w:r w:rsidR="00FE5C49">
              <w:rPr>
                <w:rFonts w:cs="Arial"/>
                <w:color w:val="000000"/>
                <w:szCs w:val="22"/>
                <w:lang w:val="en-NZ" w:eastAsia="en-NZ"/>
              </w:rPr>
              <w:t>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055F" w:rsidRDefault="00FE5C49" w:rsidP="00335D7D">
            <w:pPr>
              <w:tabs>
                <w:tab w:val="clear" w:pos="-720"/>
              </w:tabs>
              <w:spacing w:before="60" w:after="60"/>
              <w:jc w:val="center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2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055F" w:rsidRPr="0039606E" w:rsidRDefault="006A055F" w:rsidP="00335D7D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</w:p>
        </w:tc>
      </w:tr>
      <w:tr w:rsidR="00BF3874" w:rsidRPr="00BF3874" w:rsidTr="00335D7D">
        <w:trPr>
          <w:trHeight w:val="340"/>
        </w:trPr>
        <w:tc>
          <w:tcPr>
            <w:tcW w:w="65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3874" w:rsidRPr="00BF3874" w:rsidRDefault="00BF3874" w:rsidP="00335D7D">
            <w:pPr>
              <w:tabs>
                <w:tab w:val="clear" w:pos="-720"/>
              </w:tabs>
              <w:spacing w:before="60" w:after="60"/>
              <w:rPr>
                <w:rFonts w:cs="Arial"/>
                <w:b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b/>
                <w:color w:val="000000"/>
                <w:szCs w:val="22"/>
                <w:lang w:val="en-NZ" w:eastAsia="en-NZ"/>
              </w:rPr>
              <w:t>List Customers</w:t>
            </w:r>
            <w:r w:rsidR="00231962">
              <w:rPr>
                <w:rFonts w:cs="Arial"/>
                <w:b/>
                <w:color w:val="000000"/>
                <w:szCs w:val="22"/>
                <w:lang w:val="en-NZ" w:eastAsia="en-NZ"/>
              </w:rPr>
              <w:t xml:space="preserve"> </w:t>
            </w:r>
            <w:r w:rsidR="00231962">
              <w:rPr>
                <w:rFonts w:cs="Arial"/>
                <w:color w:val="000000"/>
                <w:szCs w:val="22"/>
                <w:lang w:val="en-NZ" w:eastAsia="en-NZ"/>
              </w:rPr>
              <w:t>Click event coded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874" w:rsidRPr="00FE5C49" w:rsidRDefault="00231962" w:rsidP="00335D7D">
            <w:pPr>
              <w:tabs>
                <w:tab w:val="clear" w:pos="-720"/>
              </w:tabs>
              <w:spacing w:before="60" w:after="60"/>
              <w:jc w:val="center"/>
              <w:rPr>
                <w:rFonts w:cs="Arial"/>
                <w:color w:val="000000"/>
                <w:szCs w:val="22"/>
                <w:lang w:val="en-NZ" w:eastAsia="en-NZ"/>
              </w:rPr>
            </w:pPr>
            <w:r w:rsidRPr="00FE5C49">
              <w:rPr>
                <w:rFonts w:cs="Arial"/>
                <w:color w:val="000000"/>
                <w:szCs w:val="22"/>
                <w:lang w:val="en-NZ" w:eastAsia="en-NZ"/>
              </w:rPr>
              <w:t>1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3874" w:rsidRPr="00BF3874" w:rsidRDefault="00BF3874" w:rsidP="00335D7D">
            <w:pPr>
              <w:tabs>
                <w:tab w:val="clear" w:pos="-720"/>
              </w:tabs>
              <w:spacing w:before="60" w:after="60"/>
              <w:rPr>
                <w:rFonts w:cs="Arial"/>
                <w:b/>
                <w:color w:val="000000"/>
                <w:szCs w:val="22"/>
                <w:lang w:val="en-NZ" w:eastAsia="en-NZ"/>
              </w:rPr>
            </w:pPr>
          </w:p>
        </w:tc>
      </w:tr>
      <w:tr w:rsidR="00BF3874" w:rsidRPr="0039606E" w:rsidTr="00335D7D">
        <w:trPr>
          <w:trHeight w:val="147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3874" w:rsidRPr="0039606E" w:rsidRDefault="00BF3874" w:rsidP="00335D7D">
            <w:pPr>
              <w:tabs>
                <w:tab w:val="clear" w:pos="-720"/>
              </w:tabs>
              <w:spacing w:before="60" w:after="60"/>
              <w:rPr>
                <w:rFonts w:cs="Arial"/>
                <w:b/>
                <w:bCs/>
                <w:color w:val="000000"/>
                <w:szCs w:val="22"/>
                <w:lang w:val="en-NZ" w:eastAsia="en-NZ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3874" w:rsidRDefault="004C7CCE" w:rsidP="00335D7D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Calls </w:t>
            </w: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ClearDisplay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 </w:t>
            </w:r>
            <w:r w:rsidR="00FE5C49">
              <w:rPr>
                <w:rFonts w:cs="Arial"/>
                <w:color w:val="000000"/>
                <w:szCs w:val="22"/>
                <w:lang w:val="en-NZ" w:eastAsia="en-NZ"/>
              </w:rPr>
              <w:t xml:space="preserve">&amp; </w:t>
            </w:r>
            <w:proofErr w:type="spellStart"/>
            <w:r w:rsidR="00FE5C49">
              <w:rPr>
                <w:rFonts w:cs="Arial"/>
                <w:color w:val="000000"/>
                <w:szCs w:val="22"/>
                <w:lang w:val="en-NZ" w:eastAsia="en-NZ"/>
              </w:rPr>
              <w:t>DisplayCustomers</w:t>
            </w:r>
            <w:proofErr w:type="spellEnd"/>
            <w:r w:rsidR="00FE5C49">
              <w:rPr>
                <w:rFonts w:cs="Arial"/>
                <w:color w:val="000000"/>
                <w:szCs w:val="22"/>
                <w:lang w:val="en-NZ" w:eastAsia="en-NZ"/>
              </w:rPr>
              <w:t xml:space="preserve"> </w:t>
            </w:r>
            <w:r>
              <w:rPr>
                <w:rFonts w:cs="Arial"/>
                <w:color w:val="000000"/>
                <w:szCs w:val="22"/>
                <w:lang w:val="en-NZ" w:eastAsia="en-NZ"/>
              </w:rPr>
              <w:t>method</w:t>
            </w:r>
            <w:r w:rsidR="00FE5C49">
              <w:rPr>
                <w:rFonts w:cs="Arial"/>
                <w:color w:val="000000"/>
                <w:szCs w:val="22"/>
                <w:lang w:val="en-NZ" w:eastAsia="en-NZ"/>
              </w:rPr>
              <w:t xml:space="preserve">s (0.5 </w:t>
            </w:r>
            <w:proofErr w:type="spellStart"/>
            <w:r w:rsidR="00FE5C49">
              <w:rPr>
                <w:rFonts w:cs="Arial"/>
                <w:color w:val="000000"/>
                <w:szCs w:val="22"/>
                <w:lang w:val="en-NZ" w:eastAsia="en-NZ"/>
              </w:rPr>
              <w:t>ea</w:t>
            </w:r>
            <w:proofErr w:type="spellEnd"/>
            <w:r w:rsidR="00FE5C49">
              <w:rPr>
                <w:rFonts w:cs="Arial"/>
                <w:color w:val="000000"/>
                <w:szCs w:val="22"/>
                <w:lang w:val="en-NZ" w:eastAsia="en-NZ"/>
              </w:rPr>
              <w:t>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874" w:rsidRDefault="004C7CCE" w:rsidP="00335D7D">
            <w:pPr>
              <w:tabs>
                <w:tab w:val="clear" w:pos="-720"/>
              </w:tabs>
              <w:spacing w:before="60" w:after="60"/>
              <w:jc w:val="center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1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3874" w:rsidRPr="0039606E" w:rsidRDefault="00BF3874" w:rsidP="00335D7D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</w:p>
        </w:tc>
      </w:tr>
      <w:tr w:rsidR="00BF3874" w:rsidRPr="0039606E" w:rsidTr="00335D7D">
        <w:trPr>
          <w:trHeight w:val="340"/>
        </w:trPr>
        <w:tc>
          <w:tcPr>
            <w:tcW w:w="65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3874" w:rsidRPr="00BF3874" w:rsidRDefault="00BF3874" w:rsidP="00335D7D">
            <w:pPr>
              <w:tabs>
                <w:tab w:val="clear" w:pos="-720"/>
              </w:tabs>
              <w:spacing w:before="60" w:after="60"/>
              <w:rPr>
                <w:rFonts w:cs="Arial"/>
                <w:b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b/>
                <w:color w:val="000000"/>
                <w:szCs w:val="22"/>
                <w:lang w:val="en-NZ" w:eastAsia="en-NZ"/>
              </w:rPr>
              <w:t>Clear List</w:t>
            </w:r>
            <w:r w:rsidR="00231962">
              <w:rPr>
                <w:rFonts w:cs="Arial"/>
                <w:b/>
                <w:color w:val="000000"/>
                <w:szCs w:val="22"/>
                <w:lang w:val="en-NZ" w:eastAsia="en-NZ"/>
              </w:rPr>
              <w:t xml:space="preserve"> </w:t>
            </w:r>
            <w:r w:rsidR="00231962">
              <w:rPr>
                <w:rFonts w:cs="Arial"/>
                <w:color w:val="000000"/>
                <w:szCs w:val="22"/>
                <w:lang w:val="en-NZ" w:eastAsia="en-NZ"/>
              </w:rPr>
              <w:t>Click event coded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874" w:rsidRDefault="00231962" w:rsidP="00335D7D">
            <w:pPr>
              <w:tabs>
                <w:tab w:val="clear" w:pos="-720"/>
              </w:tabs>
              <w:spacing w:before="60" w:after="60"/>
              <w:jc w:val="center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1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3874" w:rsidRPr="0039606E" w:rsidRDefault="00BF3874" w:rsidP="00335D7D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</w:p>
        </w:tc>
      </w:tr>
      <w:tr w:rsidR="00BF3874" w:rsidRPr="0039606E" w:rsidTr="00335D7D">
        <w:trPr>
          <w:trHeight w:val="147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3874" w:rsidRPr="0039606E" w:rsidRDefault="00BF3874" w:rsidP="00335D7D">
            <w:pPr>
              <w:tabs>
                <w:tab w:val="clear" w:pos="-720"/>
              </w:tabs>
              <w:spacing w:before="60" w:after="60"/>
              <w:rPr>
                <w:rFonts w:cs="Arial"/>
                <w:b/>
                <w:bCs/>
                <w:color w:val="000000"/>
                <w:szCs w:val="22"/>
                <w:lang w:val="en-NZ" w:eastAsia="en-NZ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E5C49" w:rsidRPr="0039606E" w:rsidRDefault="007B7170" w:rsidP="00335D7D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Calls </w:t>
            </w: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ClearDisplay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 method</w:t>
            </w:r>
            <w:r w:rsidR="00FE5C49">
              <w:rPr>
                <w:rFonts w:cs="Arial"/>
                <w:color w:val="000000"/>
                <w:szCs w:val="22"/>
                <w:lang w:val="en-NZ" w:eastAsia="en-NZ"/>
              </w:rPr>
              <w:t xml:space="preserve">, Focus set back to Search textbox (0.5 </w:t>
            </w:r>
            <w:proofErr w:type="spellStart"/>
            <w:r w:rsidR="00FE5C49">
              <w:rPr>
                <w:rFonts w:cs="Arial"/>
                <w:color w:val="000000"/>
                <w:szCs w:val="22"/>
                <w:lang w:val="en-NZ" w:eastAsia="en-NZ"/>
              </w:rPr>
              <w:t>ea</w:t>
            </w:r>
            <w:proofErr w:type="spellEnd"/>
            <w:r w:rsidR="00FE5C49">
              <w:rPr>
                <w:rFonts w:cs="Arial"/>
                <w:color w:val="000000"/>
                <w:szCs w:val="22"/>
                <w:lang w:val="en-NZ" w:eastAsia="en-NZ"/>
              </w:rPr>
              <w:t>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874" w:rsidRPr="0039606E" w:rsidRDefault="007B7170" w:rsidP="00335D7D">
            <w:pPr>
              <w:tabs>
                <w:tab w:val="clear" w:pos="-720"/>
              </w:tabs>
              <w:spacing w:before="60" w:after="60"/>
              <w:jc w:val="center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1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3874" w:rsidRPr="0039606E" w:rsidRDefault="00BF3874" w:rsidP="00335D7D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</w:p>
        </w:tc>
      </w:tr>
      <w:tr w:rsidR="00BF3874" w:rsidRPr="0039606E" w:rsidTr="00335D7D">
        <w:trPr>
          <w:trHeight w:val="340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3874" w:rsidRPr="0039606E" w:rsidRDefault="00BF3874" w:rsidP="00335D7D">
            <w:pPr>
              <w:tabs>
                <w:tab w:val="clear" w:pos="-720"/>
              </w:tabs>
              <w:spacing w:before="60" w:after="60"/>
              <w:rPr>
                <w:rFonts w:cs="Arial"/>
                <w:b/>
                <w:bCs/>
                <w:color w:val="000000"/>
                <w:szCs w:val="22"/>
                <w:lang w:val="en-NZ" w:eastAsia="en-NZ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3874" w:rsidRDefault="007B7170" w:rsidP="00335D7D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Add button enabled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874" w:rsidRDefault="007B7170" w:rsidP="00335D7D">
            <w:pPr>
              <w:tabs>
                <w:tab w:val="clear" w:pos="-720"/>
              </w:tabs>
              <w:spacing w:before="60" w:after="60"/>
              <w:jc w:val="center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1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3874" w:rsidRPr="0039606E" w:rsidRDefault="00BF3874" w:rsidP="00335D7D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</w:p>
        </w:tc>
      </w:tr>
    </w:tbl>
    <w:p w:rsidR="003A00D6" w:rsidRDefault="003A00D6"/>
    <w:p w:rsidR="003A00D6" w:rsidRDefault="0060332B">
      <w:r>
        <w:br w:type="column"/>
      </w:r>
    </w:p>
    <w:tbl>
      <w:tblPr>
        <w:tblW w:w="9499" w:type="dxa"/>
        <w:tblInd w:w="94" w:type="dxa"/>
        <w:tblLook w:val="04A0" w:firstRow="1" w:lastRow="0" w:firstColumn="1" w:lastColumn="0" w:noHBand="0" w:noVBand="1"/>
      </w:tblPr>
      <w:tblGrid>
        <w:gridCol w:w="610"/>
        <w:gridCol w:w="5954"/>
        <w:gridCol w:w="1430"/>
        <w:gridCol w:w="1505"/>
      </w:tblGrid>
      <w:tr w:rsidR="00BF3874" w:rsidRPr="0039606E" w:rsidTr="00335D7D">
        <w:trPr>
          <w:trHeight w:val="340"/>
        </w:trPr>
        <w:tc>
          <w:tcPr>
            <w:tcW w:w="6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3874" w:rsidRPr="00BF3874" w:rsidRDefault="00BF3874" w:rsidP="00335D7D">
            <w:pPr>
              <w:tabs>
                <w:tab w:val="clear" w:pos="-720"/>
              </w:tabs>
              <w:spacing w:before="60" w:after="60"/>
              <w:rPr>
                <w:rFonts w:cs="Arial"/>
                <w:b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b/>
                <w:color w:val="000000"/>
                <w:szCs w:val="22"/>
                <w:lang w:val="en-NZ" w:eastAsia="en-NZ"/>
              </w:rPr>
              <w:t>Update</w:t>
            </w:r>
            <w:r w:rsidR="00231962">
              <w:rPr>
                <w:rFonts w:cs="Arial"/>
                <w:b/>
                <w:color w:val="000000"/>
                <w:szCs w:val="22"/>
                <w:lang w:val="en-NZ" w:eastAsia="en-NZ"/>
              </w:rPr>
              <w:t xml:space="preserve"> </w:t>
            </w:r>
            <w:r w:rsidR="00231962">
              <w:rPr>
                <w:rFonts w:cs="Arial"/>
                <w:color w:val="000000"/>
                <w:szCs w:val="22"/>
                <w:lang w:val="en-NZ" w:eastAsia="en-NZ"/>
              </w:rPr>
              <w:t>Click event coded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874" w:rsidRDefault="00231962" w:rsidP="00335D7D">
            <w:pPr>
              <w:tabs>
                <w:tab w:val="clear" w:pos="-720"/>
              </w:tabs>
              <w:spacing w:before="60" w:after="60"/>
              <w:jc w:val="center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3874" w:rsidRPr="0039606E" w:rsidRDefault="00BF3874" w:rsidP="00335D7D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</w:p>
        </w:tc>
      </w:tr>
      <w:tr w:rsidR="00BF3874" w:rsidRPr="0039606E" w:rsidTr="00335D7D">
        <w:trPr>
          <w:trHeight w:val="340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3874" w:rsidRPr="0039606E" w:rsidRDefault="00BF3874" w:rsidP="00335D7D">
            <w:pPr>
              <w:tabs>
                <w:tab w:val="clear" w:pos="-720"/>
              </w:tabs>
              <w:spacing w:before="60" w:after="60"/>
              <w:rPr>
                <w:rFonts w:cs="Arial"/>
                <w:b/>
                <w:bCs/>
                <w:color w:val="000000"/>
                <w:szCs w:val="22"/>
                <w:lang w:val="en-NZ" w:eastAsia="en-NZ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3874" w:rsidRDefault="00231962" w:rsidP="00335D7D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If statement checks to see an item is selected in the </w:t>
            </w: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listbox</w:t>
            </w:r>
            <w:proofErr w:type="spellEnd"/>
          </w:p>
          <w:p w:rsidR="00231962" w:rsidRDefault="00231962" w:rsidP="00335D7D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If item not selected; </w:t>
            </w: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MessageBox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 displayed</w:t>
            </w:r>
          </w:p>
          <w:p w:rsidR="00917E2B" w:rsidRPr="0039606E" w:rsidRDefault="00917E2B" w:rsidP="00FE5C49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Calls </w:t>
            </w: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ClearDisplay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 </w:t>
            </w:r>
            <w:r w:rsidR="00FE5C49">
              <w:rPr>
                <w:rFonts w:cs="Arial"/>
                <w:color w:val="000000"/>
                <w:szCs w:val="22"/>
                <w:lang w:val="en-NZ" w:eastAsia="en-NZ"/>
              </w:rPr>
              <w:t>&amp;</w:t>
            </w:r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DisplayCustomers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 method</w:t>
            </w:r>
            <w:r w:rsidR="00FE5C49">
              <w:rPr>
                <w:rFonts w:cs="Arial"/>
                <w:color w:val="000000"/>
                <w:szCs w:val="22"/>
                <w:lang w:val="en-NZ" w:eastAsia="en-NZ"/>
              </w:rPr>
              <w:t xml:space="preserve">s (0.5 </w:t>
            </w:r>
            <w:proofErr w:type="spellStart"/>
            <w:r w:rsidR="00FE5C49">
              <w:rPr>
                <w:rFonts w:cs="Arial"/>
                <w:color w:val="000000"/>
                <w:szCs w:val="22"/>
                <w:lang w:val="en-NZ" w:eastAsia="en-NZ"/>
              </w:rPr>
              <w:t>ea</w:t>
            </w:r>
            <w:proofErr w:type="spellEnd"/>
            <w:r w:rsidR="00FE5C49">
              <w:rPr>
                <w:rFonts w:cs="Arial"/>
                <w:color w:val="000000"/>
                <w:szCs w:val="22"/>
                <w:lang w:val="en-NZ" w:eastAsia="en-NZ"/>
              </w:rPr>
              <w:t>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874" w:rsidRPr="0039606E" w:rsidRDefault="00FE5C49" w:rsidP="00335D7D">
            <w:pPr>
              <w:tabs>
                <w:tab w:val="clear" w:pos="-720"/>
              </w:tabs>
              <w:spacing w:before="60" w:after="60"/>
              <w:jc w:val="center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3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3874" w:rsidRPr="0039606E" w:rsidRDefault="00BF3874" w:rsidP="00335D7D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</w:p>
        </w:tc>
      </w:tr>
      <w:tr w:rsidR="00BF3874" w:rsidRPr="0039606E" w:rsidTr="00335D7D">
        <w:trPr>
          <w:trHeight w:val="340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3874" w:rsidRPr="0039606E" w:rsidRDefault="00BF3874" w:rsidP="00335D7D">
            <w:pPr>
              <w:tabs>
                <w:tab w:val="clear" w:pos="-720"/>
              </w:tabs>
              <w:spacing w:before="60" w:after="60"/>
              <w:rPr>
                <w:rFonts w:cs="Arial"/>
                <w:b/>
                <w:bCs/>
                <w:color w:val="000000"/>
                <w:szCs w:val="22"/>
                <w:lang w:val="en-NZ" w:eastAsia="en-NZ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3874" w:rsidRDefault="00231962" w:rsidP="00335D7D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If statement checks all 3 textboxes are not empty</w:t>
            </w:r>
          </w:p>
          <w:p w:rsidR="00231962" w:rsidRDefault="00231962" w:rsidP="00231962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If any empty; </w:t>
            </w: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MessageBox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 displayed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874" w:rsidRDefault="00231962" w:rsidP="00335D7D">
            <w:pPr>
              <w:tabs>
                <w:tab w:val="clear" w:pos="-720"/>
              </w:tabs>
              <w:spacing w:before="60" w:after="60"/>
              <w:jc w:val="center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2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3874" w:rsidRPr="0039606E" w:rsidRDefault="00BF3874" w:rsidP="00335D7D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</w:p>
        </w:tc>
      </w:tr>
      <w:tr w:rsidR="00BF3874" w:rsidRPr="0039606E" w:rsidTr="00335D7D">
        <w:trPr>
          <w:trHeight w:val="340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3874" w:rsidRPr="0039606E" w:rsidRDefault="00BF3874" w:rsidP="00335D7D">
            <w:pPr>
              <w:tabs>
                <w:tab w:val="clear" w:pos="-720"/>
              </w:tabs>
              <w:spacing w:before="60" w:after="60"/>
              <w:rPr>
                <w:rFonts w:cs="Arial"/>
                <w:b/>
                <w:bCs/>
                <w:color w:val="000000"/>
                <w:szCs w:val="22"/>
                <w:lang w:val="en-NZ" w:eastAsia="en-NZ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31962" w:rsidRDefault="00231962" w:rsidP="00335D7D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Takes text from </w:t>
            </w: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FName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 textbox, </w:t>
            </w:r>
          </w:p>
          <w:p w:rsidR="00BB538D" w:rsidRDefault="00231962" w:rsidP="00FE5C49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updates </w:t>
            </w: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FName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 for that object in the </w:t>
            </w:r>
            <w:proofErr w:type="spellStart"/>
            <w:r w:rsidR="00BB538D">
              <w:rPr>
                <w:rFonts w:cs="Arial"/>
                <w:color w:val="000000"/>
                <w:szCs w:val="22"/>
                <w:lang w:val="en-NZ" w:eastAsia="en-NZ"/>
              </w:rPr>
              <w:t>CustomerDB</w:t>
            </w:r>
            <w:proofErr w:type="spellEnd"/>
            <w:r w:rsidR="00BB538D">
              <w:rPr>
                <w:rFonts w:cs="Arial"/>
                <w:color w:val="000000"/>
                <w:szCs w:val="22"/>
                <w:lang w:val="en-NZ" w:eastAsia="en-NZ"/>
              </w:rPr>
              <w:t xml:space="preserve"> </w:t>
            </w:r>
            <w:r w:rsidR="00FE5C49">
              <w:rPr>
                <w:rFonts w:cs="Arial"/>
                <w:color w:val="000000"/>
                <w:szCs w:val="22"/>
                <w:lang w:val="en-NZ" w:eastAsia="en-NZ"/>
              </w:rPr>
              <w:t>list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874" w:rsidRDefault="00FE5C49" w:rsidP="00335D7D">
            <w:pPr>
              <w:tabs>
                <w:tab w:val="clear" w:pos="-720"/>
              </w:tabs>
              <w:spacing w:before="60" w:after="60"/>
              <w:jc w:val="center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2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3874" w:rsidRPr="0039606E" w:rsidRDefault="00BF3874" w:rsidP="00335D7D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</w:p>
        </w:tc>
      </w:tr>
      <w:tr w:rsidR="00BB538D" w:rsidRPr="0039606E" w:rsidTr="00335D7D">
        <w:trPr>
          <w:trHeight w:val="340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38D" w:rsidRPr="0039606E" w:rsidRDefault="00BB538D" w:rsidP="00BB538D">
            <w:pPr>
              <w:tabs>
                <w:tab w:val="clear" w:pos="-720"/>
              </w:tabs>
              <w:spacing w:before="60" w:after="60"/>
              <w:rPr>
                <w:rFonts w:cs="Arial"/>
                <w:b/>
                <w:bCs/>
                <w:color w:val="000000"/>
                <w:szCs w:val="22"/>
                <w:lang w:val="en-NZ" w:eastAsia="en-NZ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38D" w:rsidRDefault="00BB538D" w:rsidP="00BB538D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Takes text from </w:t>
            </w: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LName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 textbox, </w:t>
            </w:r>
          </w:p>
          <w:p w:rsidR="00BB538D" w:rsidRDefault="00BB538D" w:rsidP="00BB538D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updates </w:t>
            </w: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LName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 for that object in the </w:t>
            </w: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CustomerDB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 </w:t>
            </w:r>
            <w:r w:rsidR="00FE5C49">
              <w:rPr>
                <w:rFonts w:cs="Arial"/>
                <w:color w:val="000000"/>
                <w:szCs w:val="22"/>
                <w:lang w:val="en-NZ" w:eastAsia="en-NZ"/>
              </w:rPr>
              <w:t>list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38D" w:rsidRDefault="00FE5C49" w:rsidP="00BB538D">
            <w:pPr>
              <w:tabs>
                <w:tab w:val="clear" w:pos="-720"/>
              </w:tabs>
              <w:spacing w:before="60" w:after="60"/>
              <w:jc w:val="center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2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38D" w:rsidRPr="0039606E" w:rsidRDefault="00BB538D" w:rsidP="00BB538D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</w:p>
        </w:tc>
      </w:tr>
      <w:tr w:rsidR="00BB538D" w:rsidRPr="0039606E" w:rsidTr="00335D7D">
        <w:trPr>
          <w:trHeight w:val="340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38D" w:rsidRPr="0039606E" w:rsidRDefault="00BB538D" w:rsidP="00BB538D">
            <w:pPr>
              <w:tabs>
                <w:tab w:val="clear" w:pos="-720"/>
              </w:tabs>
              <w:spacing w:before="60" w:after="60"/>
              <w:rPr>
                <w:rFonts w:cs="Arial"/>
                <w:b/>
                <w:bCs/>
                <w:color w:val="000000"/>
                <w:szCs w:val="22"/>
                <w:lang w:val="en-NZ" w:eastAsia="en-NZ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38D" w:rsidRDefault="00BB538D" w:rsidP="00BB538D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Takes text from Phone textbox, </w:t>
            </w:r>
          </w:p>
          <w:p w:rsidR="00BB538D" w:rsidRDefault="00BB538D" w:rsidP="00BB538D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updates Phone for that object in the </w:t>
            </w: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CustomerDB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 </w:t>
            </w:r>
            <w:r w:rsidR="00FE5C49">
              <w:rPr>
                <w:rFonts w:cs="Arial"/>
                <w:color w:val="000000"/>
                <w:szCs w:val="22"/>
                <w:lang w:val="en-NZ" w:eastAsia="en-NZ"/>
              </w:rPr>
              <w:t>list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38D" w:rsidRDefault="00FE5C49" w:rsidP="00BB538D">
            <w:pPr>
              <w:tabs>
                <w:tab w:val="clear" w:pos="-720"/>
              </w:tabs>
              <w:spacing w:before="60" w:after="60"/>
              <w:jc w:val="center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2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38D" w:rsidRPr="0039606E" w:rsidRDefault="00BB538D" w:rsidP="00BB538D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</w:p>
        </w:tc>
      </w:tr>
      <w:tr w:rsidR="00BB538D" w:rsidRPr="0039606E" w:rsidTr="00335D7D">
        <w:trPr>
          <w:trHeight w:val="340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38D" w:rsidRPr="0039606E" w:rsidRDefault="00BB538D" w:rsidP="00BB538D">
            <w:pPr>
              <w:tabs>
                <w:tab w:val="clear" w:pos="-720"/>
              </w:tabs>
              <w:spacing w:before="60" w:after="60"/>
              <w:rPr>
                <w:rFonts w:cs="Arial"/>
                <w:b/>
                <w:bCs/>
                <w:color w:val="000000"/>
                <w:szCs w:val="22"/>
                <w:lang w:val="en-NZ" w:eastAsia="en-NZ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5F1C" w:rsidRDefault="00FE5C49" w:rsidP="00FE5C49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Calls </w:t>
            </w: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ClearBoxes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ClearDisplay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DisplayCustomers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 met</w:t>
            </w:r>
            <w:r w:rsidR="00E45F1C">
              <w:rPr>
                <w:rFonts w:cs="Arial"/>
                <w:color w:val="000000"/>
                <w:szCs w:val="22"/>
                <w:lang w:val="en-NZ" w:eastAsia="en-NZ"/>
              </w:rPr>
              <w:t xml:space="preserve">hods (0.5 </w:t>
            </w:r>
            <w:proofErr w:type="spellStart"/>
            <w:r w:rsidR="00E45F1C">
              <w:rPr>
                <w:rFonts w:cs="Arial"/>
                <w:color w:val="000000"/>
                <w:szCs w:val="22"/>
                <w:lang w:val="en-NZ" w:eastAsia="en-NZ"/>
              </w:rPr>
              <w:t>ea</w:t>
            </w:r>
            <w:proofErr w:type="spellEnd"/>
            <w:r w:rsidR="00E45F1C">
              <w:rPr>
                <w:rFonts w:cs="Arial"/>
                <w:color w:val="000000"/>
                <w:szCs w:val="22"/>
                <w:lang w:val="en-NZ" w:eastAsia="en-NZ"/>
              </w:rPr>
              <w:t>)</w:t>
            </w:r>
          </w:p>
          <w:p w:rsidR="00FE5C49" w:rsidRDefault="00FE5C49" w:rsidP="00FE5C49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MessageBox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 displayed (0.5 </w:t>
            </w: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ea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>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38D" w:rsidRDefault="00FE5C49" w:rsidP="00BB538D">
            <w:pPr>
              <w:tabs>
                <w:tab w:val="clear" w:pos="-720"/>
              </w:tabs>
              <w:spacing w:before="60" w:after="60"/>
              <w:jc w:val="center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2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38D" w:rsidRPr="0039606E" w:rsidRDefault="00BB538D" w:rsidP="00BB538D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</w:p>
        </w:tc>
      </w:tr>
      <w:tr w:rsidR="00BB538D" w:rsidRPr="0039606E" w:rsidTr="00335D7D">
        <w:trPr>
          <w:trHeight w:val="340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38D" w:rsidRPr="0039606E" w:rsidRDefault="00BB538D" w:rsidP="00BB538D">
            <w:pPr>
              <w:tabs>
                <w:tab w:val="clear" w:pos="-720"/>
              </w:tabs>
              <w:spacing w:before="60" w:after="60"/>
              <w:rPr>
                <w:rFonts w:cs="Arial"/>
                <w:b/>
                <w:bCs/>
                <w:color w:val="000000"/>
                <w:szCs w:val="22"/>
                <w:lang w:val="en-NZ" w:eastAsia="en-NZ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38D" w:rsidRDefault="00BB538D" w:rsidP="00BB538D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Add button enabled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38D" w:rsidRDefault="00BB538D" w:rsidP="00BB538D">
            <w:pPr>
              <w:tabs>
                <w:tab w:val="clear" w:pos="-720"/>
              </w:tabs>
              <w:spacing w:before="60" w:after="60"/>
              <w:jc w:val="center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1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38D" w:rsidRPr="0039606E" w:rsidRDefault="00BB538D" w:rsidP="00BB538D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</w:p>
        </w:tc>
      </w:tr>
      <w:tr w:rsidR="00BB538D" w:rsidRPr="0039606E" w:rsidTr="00335D7D">
        <w:trPr>
          <w:trHeight w:val="340"/>
        </w:trPr>
        <w:tc>
          <w:tcPr>
            <w:tcW w:w="65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38D" w:rsidRPr="00BF3874" w:rsidRDefault="00BB538D" w:rsidP="00BB538D">
            <w:pPr>
              <w:tabs>
                <w:tab w:val="clear" w:pos="-720"/>
              </w:tabs>
              <w:spacing w:before="60" w:after="60"/>
              <w:rPr>
                <w:rFonts w:cs="Arial"/>
                <w:b/>
                <w:color w:val="000000"/>
                <w:szCs w:val="22"/>
                <w:lang w:val="en-NZ" w:eastAsia="en-NZ"/>
              </w:rPr>
            </w:pPr>
            <w:r w:rsidRPr="00BF3874">
              <w:rPr>
                <w:rFonts w:cs="Arial"/>
                <w:b/>
                <w:color w:val="000000"/>
                <w:szCs w:val="22"/>
                <w:lang w:val="en-NZ" w:eastAsia="en-NZ"/>
              </w:rPr>
              <w:t>Add</w:t>
            </w:r>
            <w:r>
              <w:rPr>
                <w:rFonts w:cs="Arial"/>
                <w:b/>
                <w:color w:val="000000"/>
                <w:szCs w:val="22"/>
                <w:lang w:val="en-NZ" w:eastAsia="en-NZ"/>
              </w:rPr>
              <w:t xml:space="preserve"> </w:t>
            </w:r>
            <w:r>
              <w:rPr>
                <w:rFonts w:cs="Arial"/>
                <w:color w:val="000000"/>
                <w:szCs w:val="22"/>
                <w:lang w:val="en-NZ" w:eastAsia="en-NZ"/>
              </w:rPr>
              <w:t>Click event coded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38D" w:rsidRDefault="00917E2B" w:rsidP="00BB538D">
            <w:pPr>
              <w:tabs>
                <w:tab w:val="clear" w:pos="-720"/>
              </w:tabs>
              <w:spacing w:before="60" w:after="60"/>
              <w:jc w:val="center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1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38D" w:rsidRPr="0039606E" w:rsidRDefault="00BB538D" w:rsidP="00BB538D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</w:p>
        </w:tc>
      </w:tr>
      <w:tr w:rsidR="00917E2B" w:rsidRPr="0039606E" w:rsidTr="00335D7D">
        <w:trPr>
          <w:trHeight w:val="340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17E2B" w:rsidRPr="0039606E" w:rsidRDefault="00917E2B" w:rsidP="00917E2B">
            <w:pPr>
              <w:tabs>
                <w:tab w:val="clear" w:pos="-720"/>
              </w:tabs>
              <w:spacing w:before="60" w:after="60"/>
              <w:rPr>
                <w:rFonts w:cs="Arial"/>
                <w:b/>
                <w:bCs/>
                <w:color w:val="000000"/>
                <w:szCs w:val="22"/>
                <w:lang w:val="en-NZ" w:eastAsia="en-NZ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17E2B" w:rsidRDefault="00917E2B" w:rsidP="00917E2B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If statement checks all 3 textboxes are not empty</w:t>
            </w:r>
          </w:p>
          <w:p w:rsidR="00917E2B" w:rsidRDefault="00917E2B" w:rsidP="00917E2B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If any empty; </w:t>
            </w: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MessageBox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 displayed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E2B" w:rsidRDefault="00917E2B" w:rsidP="00917E2B">
            <w:pPr>
              <w:tabs>
                <w:tab w:val="clear" w:pos="-720"/>
              </w:tabs>
              <w:spacing w:before="60" w:after="60"/>
              <w:jc w:val="center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2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17E2B" w:rsidRPr="0039606E" w:rsidRDefault="00917E2B" w:rsidP="00917E2B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</w:p>
        </w:tc>
      </w:tr>
      <w:tr w:rsidR="00917E2B" w:rsidRPr="0039606E" w:rsidTr="00335D7D">
        <w:trPr>
          <w:trHeight w:val="340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17E2B" w:rsidRPr="0039606E" w:rsidRDefault="00917E2B" w:rsidP="00917E2B">
            <w:pPr>
              <w:tabs>
                <w:tab w:val="clear" w:pos="-720"/>
              </w:tabs>
              <w:spacing w:before="60" w:after="60"/>
              <w:rPr>
                <w:rFonts w:cs="Arial"/>
                <w:b/>
                <w:bCs/>
                <w:color w:val="000000"/>
                <w:szCs w:val="22"/>
                <w:lang w:val="en-NZ" w:eastAsia="en-NZ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17E2B" w:rsidRDefault="00917E2B" w:rsidP="00917E2B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Adds new Customer object</w:t>
            </w:r>
          </w:p>
          <w:p w:rsidR="00917E2B" w:rsidRDefault="00917E2B" w:rsidP="00917E2B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To the </w:t>
            </w: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CustomerDB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 List </w:t>
            </w:r>
          </w:p>
          <w:p w:rsidR="00917E2B" w:rsidRDefault="00917E2B" w:rsidP="00917E2B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Populated with data (passed to constructor) </w:t>
            </w:r>
          </w:p>
          <w:p w:rsidR="00917E2B" w:rsidRDefault="00917E2B" w:rsidP="00917E2B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From all 3 textboxes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E2B" w:rsidRDefault="00917E2B" w:rsidP="00917E2B">
            <w:pPr>
              <w:tabs>
                <w:tab w:val="clear" w:pos="-720"/>
              </w:tabs>
              <w:spacing w:before="60" w:after="60"/>
              <w:jc w:val="center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4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17E2B" w:rsidRPr="0039606E" w:rsidRDefault="00917E2B" w:rsidP="00917E2B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</w:p>
        </w:tc>
      </w:tr>
      <w:tr w:rsidR="00E45F1C" w:rsidRPr="0039606E" w:rsidTr="00335D7D">
        <w:trPr>
          <w:trHeight w:val="340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5F1C" w:rsidRPr="0039606E" w:rsidRDefault="00E45F1C" w:rsidP="00E45F1C">
            <w:pPr>
              <w:tabs>
                <w:tab w:val="clear" w:pos="-720"/>
              </w:tabs>
              <w:spacing w:before="60" w:after="60"/>
              <w:rPr>
                <w:rFonts w:cs="Arial"/>
                <w:b/>
                <w:bCs/>
                <w:color w:val="000000"/>
                <w:szCs w:val="22"/>
                <w:lang w:val="en-NZ" w:eastAsia="en-NZ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5F1C" w:rsidRDefault="00E45F1C" w:rsidP="00E45F1C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Calls </w:t>
            </w: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ClearBoxes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ClearDisplay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DisplayCustomers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 methods (0.5 </w:t>
            </w: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ea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>)</w:t>
            </w:r>
          </w:p>
          <w:p w:rsidR="00E45F1C" w:rsidRDefault="00E45F1C" w:rsidP="00E45F1C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MessageBox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 displayed (0.5 </w:t>
            </w: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ea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>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F1C" w:rsidRDefault="00E45F1C" w:rsidP="00E45F1C">
            <w:pPr>
              <w:tabs>
                <w:tab w:val="clear" w:pos="-720"/>
              </w:tabs>
              <w:spacing w:before="60" w:after="60"/>
              <w:jc w:val="center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2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5F1C" w:rsidRPr="0039606E" w:rsidRDefault="00E45F1C" w:rsidP="00E45F1C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</w:p>
        </w:tc>
      </w:tr>
      <w:tr w:rsidR="00917E2B" w:rsidRPr="0039606E" w:rsidTr="00C86940">
        <w:trPr>
          <w:trHeight w:val="340"/>
        </w:trPr>
        <w:tc>
          <w:tcPr>
            <w:tcW w:w="6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17E2B" w:rsidRPr="00BF3874" w:rsidRDefault="00917E2B" w:rsidP="00917E2B">
            <w:pPr>
              <w:tabs>
                <w:tab w:val="clear" w:pos="-720"/>
              </w:tabs>
              <w:spacing w:before="60" w:after="60"/>
              <w:rPr>
                <w:rFonts w:cs="Arial"/>
                <w:b/>
                <w:color w:val="000000"/>
                <w:szCs w:val="22"/>
                <w:lang w:val="en-NZ" w:eastAsia="en-NZ"/>
              </w:rPr>
            </w:pPr>
            <w:r w:rsidRPr="00BF3874">
              <w:rPr>
                <w:rFonts w:cs="Arial"/>
                <w:b/>
                <w:color w:val="000000"/>
                <w:szCs w:val="22"/>
                <w:lang w:val="en-NZ" w:eastAsia="en-NZ"/>
              </w:rPr>
              <w:t>Delete</w:t>
            </w:r>
            <w:r>
              <w:rPr>
                <w:rFonts w:cs="Arial"/>
                <w:b/>
                <w:color w:val="000000"/>
                <w:szCs w:val="22"/>
                <w:lang w:val="en-NZ" w:eastAsia="en-NZ"/>
              </w:rPr>
              <w:t xml:space="preserve"> </w:t>
            </w:r>
            <w:r>
              <w:rPr>
                <w:rFonts w:cs="Arial"/>
                <w:color w:val="000000"/>
                <w:szCs w:val="22"/>
                <w:lang w:val="en-NZ" w:eastAsia="en-NZ"/>
              </w:rPr>
              <w:t>Click event coded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7E2B" w:rsidRDefault="00C86940" w:rsidP="00917E2B">
            <w:pPr>
              <w:tabs>
                <w:tab w:val="clear" w:pos="-720"/>
              </w:tabs>
              <w:spacing w:before="60" w:after="60"/>
              <w:jc w:val="center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17E2B" w:rsidRPr="0039606E" w:rsidRDefault="00917E2B" w:rsidP="00917E2B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</w:p>
        </w:tc>
      </w:tr>
      <w:tr w:rsidR="0093106D" w:rsidRPr="0039606E" w:rsidTr="00335D7D">
        <w:trPr>
          <w:trHeight w:val="340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106D" w:rsidRPr="0039606E" w:rsidRDefault="0093106D" w:rsidP="0093106D">
            <w:pPr>
              <w:tabs>
                <w:tab w:val="clear" w:pos="-720"/>
              </w:tabs>
              <w:spacing w:before="60" w:after="60"/>
              <w:rPr>
                <w:rFonts w:cs="Arial"/>
                <w:b/>
                <w:bCs/>
                <w:color w:val="000000"/>
                <w:szCs w:val="22"/>
                <w:lang w:val="en-NZ" w:eastAsia="en-NZ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106D" w:rsidRDefault="0093106D" w:rsidP="0093106D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If statement checks to see an item is selected in the </w:t>
            </w: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listbox</w:t>
            </w:r>
            <w:proofErr w:type="spellEnd"/>
          </w:p>
          <w:p w:rsidR="0093106D" w:rsidRDefault="0093106D" w:rsidP="0093106D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If item not selected; </w:t>
            </w: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MessageBox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 displayed</w:t>
            </w:r>
            <w:r w:rsidR="00C86940">
              <w:rPr>
                <w:rFonts w:cs="Arial"/>
                <w:color w:val="000000"/>
                <w:szCs w:val="22"/>
                <w:lang w:val="en-NZ" w:eastAsia="en-NZ"/>
              </w:rPr>
              <w:t>,</w:t>
            </w:r>
          </w:p>
          <w:p w:rsidR="0093106D" w:rsidRPr="0039606E" w:rsidRDefault="0093106D" w:rsidP="0093106D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Calls </w:t>
            </w: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ClearDisplay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 </w:t>
            </w:r>
            <w:r w:rsidR="00E45F1C">
              <w:rPr>
                <w:rFonts w:cs="Arial"/>
                <w:color w:val="000000"/>
                <w:szCs w:val="22"/>
                <w:lang w:val="en-NZ" w:eastAsia="en-NZ"/>
              </w:rPr>
              <w:t xml:space="preserve">&amp; </w:t>
            </w:r>
            <w:proofErr w:type="spellStart"/>
            <w:r w:rsidR="00E45F1C">
              <w:rPr>
                <w:rFonts w:cs="Arial"/>
                <w:color w:val="000000"/>
                <w:szCs w:val="22"/>
                <w:lang w:val="en-NZ" w:eastAsia="en-NZ"/>
              </w:rPr>
              <w:t>DisplayCustomers</w:t>
            </w:r>
            <w:proofErr w:type="spellEnd"/>
            <w:r w:rsidR="00E45F1C">
              <w:rPr>
                <w:rFonts w:cs="Arial"/>
                <w:color w:val="000000"/>
                <w:szCs w:val="22"/>
                <w:lang w:val="en-NZ" w:eastAsia="en-NZ"/>
              </w:rPr>
              <w:t xml:space="preserve"> </w:t>
            </w:r>
            <w:r>
              <w:rPr>
                <w:rFonts w:cs="Arial"/>
                <w:color w:val="000000"/>
                <w:szCs w:val="22"/>
                <w:lang w:val="en-NZ" w:eastAsia="en-NZ"/>
              </w:rPr>
              <w:t>method</w:t>
            </w:r>
            <w:r w:rsidR="00E45F1C">
              <w:rPr>
                <w:rFonts w:cs="Arial"/>
                <w:color w:val="000000"/>
                <w:szCs w:val="22"/>
                <w:lang w:val="en-NZ" w:eastAsia="en-NZ"/>
              </w:rPr>
              <w:t xml:space="preserve">s (0.5 </w:t>
            </w:r>
            <w:proofErr w:type="spellStart"/>
            <w:r w:rsidR="00E45F1C">
              <w:rPr>
                <w:rFonts w:cs="Arial"/>
                <w:color w:val="000000"/>
                <w:szCs w:val="22"/>
                <w:lang w:val="en-NZ" w:eastAsia="en-NZ"/>
              </w:rPr>
              <w:t>ea</w:t>
            </w:r>
            <w:proofErr w:type="spellEnd"/>
            <w:r w:rsidR="00E45F1C">
              <w:rPr>
                <w:rFonts w:cs="Arial"/>
                <w:color w:val="000000"/>
                <w:szCs w:val="22"/>
                <w:lang w:val="en-NZ" w:eastAsia="en-NZ"/>
              </w:rPr>
              <w:t>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106D" w:rsidRPr="0039606E" w:rsidRDefault="00E45F1C" w:rsidP="0093106D">
            <w:pPr>
              <w:tabs>
                <w:tab w:val="clear" w:pos="-720"/>
              </w:tabs>
              <w:spacing w:before="60" w:after="60"/>
              <w:jc w:val="center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3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106D" w:rsidRPr="0039606E" w:rsidRDefault="0093106D" w:rsidP="0093106D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</w:p>
        </w:tc>
      </w:tr>
      <w:tr w:rsidR="0093106D" w:rsidRPr="0039606E" w:rsidTr="00335D7D">
        <w:trPr>
          <w:trHeight w:val="340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106D" w:rsidRPr="0039606E" w:rsidRDefault="0093106D" w:rsidP="0093106D">
            <w:pPr>
              <w:tabs>
                <w:tab w:val="clear" w:pos="-720"/>
              </w:tabs>
              <w:spacing w:before="60" w:after="60"/>
              <w:rPr>
                <w:rFonts w:cs="Arial"/>
                <w:b/>
                <w:bCs/>
                <w:color w:val="000000"/>
                <w:szCs w:val="22"/>
                <w:lang w:val="en-NZ" w:eastAsia="en-NZ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106D" w:rsidRDefault="00C86940" w:rsidP="0093106D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If statement checks user is sure,</w:t>
            </w:r>
          </w:p>
          <w:p w:rsidR="00C86940" w:rsidRDefault="00C86940" w:rsidP="00E45F1C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Using </w:t>
            </w: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MessageBox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>,</w:t>
            </w:r>
            <w:r w:rsidR="00E45F1C">
              <w:rPr>
                <w:rFonts w:cs="Arial"/>
                <w:color w:val="000000"/>
                <w:szCs w:val="22"/>
                <w:lang w:val="en-NZ" w:eastAsia="en-NZ"/>
              </w:rPr>
              <w:t xml:space="preserve"> </w:t>
            </w:r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With </w:t>
            </w: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YesNo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 buttons</w:t>
            </w:r>
            <w:r w:rsidR="00E45F1C">
              <w:rPr>
                <w:rFonts w:cs="Arial"/>
                <w:color w:val="000000"/>
                <w:szCs w:val="22"/>
                <w:lang w:val="en-NZ" w:eastAsia="en-NZ"/>
              </w:rPr>
              <w:t xml:space="preserve"> (0.5 </w:t>
            </w:r>
            <w:proofErr w:type="spellStart"/>
            <w:r w:rsidR="00E45F1C">
              <w:rPr>
                <w:rFonts w:cs="Arial"/>
                <w:color w:val="000000"/>
                <w:szCs w:val="22"/>
                <w:lang w:val="en-NZ" w:eastAsia="en-NZ"/>
              </w:rPr>
              <w:t>ea</w:t>
            </w:r>
            <w:proofErr w:type="spellEnd"/>
            <w:r w:rsidR="00E45F1C">
              <w:rPr>
                <w:rFonts w:cs="Arial"/>
                <w:color w:val="000000"/>
                <w:szCs w:val="22"/>
                <w:lang w:val="en-NZ" w:eastAsia="en-NZ"/>
              </w:rPr>
              <w:t>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106D" w:rsidRDefault="00E45F1C" w:rsidP="0093106D">
            <w:pPr>
              <w:tabs>
                <w:tab w:val="clear" w:pos="-720"/>
              </w:tabs>
              <w:spacing w:before="60" w:after="60"/>
              <w:jc w:val="center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2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106D" w:rsidRPr="0039606E" w:rsidRDefault="0093106D" w:rsidP="0093106D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</w:p>
        </w:tc>
      </w:tr>
      <w:tr w:rsidR="00C86940" w:rsidRPr="0039606E" w:rsidTr="00F9015F">
        <w:trPr>
          <w:trHeight w:val="340"/>
        </w:trPr>
        <w:tc>
          <w:tcPr>
            <w:tcW w:w="65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6940" w:rsidRDefault="00C86940" w:rsidP="0093106D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If </w:t>
            </w:r>
            <w:proofErr w:type="spellStart"/>
            <w:r w:rsidRPr="00C86940">
              <w:rPr>
                <w:rFonts w:cs="Arial"/>
                <w:color w:val="000000"/>
                <w:szCs w:val="22"/>
                <w:lang w:val="en-NZ" w:eastAsia="en-NZ"/>
              </w:rPr>
              <w:t>DialogResult.Yes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>;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940" w:rsidRDefault="00C86940" w:rsidP="0093106D">
            <w:pPr>
              <w:tabs>
                <w:tab w:val="clear" w:pos="-720"/>
              </w:tabs>
              <w:spacing w:before="60" w:after="60"/>
              <w:jc w:val="center"/>
              <w:rPr>
                <w:rFonts w:cs="Arial"/>
                <w:color w:val="000000"/>
                <w:szCs w:val="22"/>
                <w:lang w:val="en-NZ" w:eastAsia="en-NZ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6940" w:rsidRPr="0039606E" w:rsidRDefault="00C86940" w:rsidP="0093106D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</w:p>
        </w:tc>
      </w:tr>
      <w:tr w:rsidR="0093106D" w:rsidRPr="0039606E" w:rsidTr="00335D7D">
        <w:trPr>
          <w:trHeight w:val="340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106D" w:rsidRPr="00C86940" w:rsidRDefault="0093106D" w:rsidP="00C86940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106D" w:rsidRDefault="00C86940" w:rsidP="00C86940">
            <w:pPr>
              <w:tabs>
                <w:tab w:val="clear" w:pos="-72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Remove element,</w:t>
            </w:r>
          </w:p>
          <w:p w:rsidR="00C86940" w:rsidRPr="00C86940" w:rsidRDefault="00C86940" w:rsidP="00C86940">
            <w:pPr>
              <w:tabs>
                <w:tab w:val="clear" w:pos="-72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From </w:t>
            </w: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CustomerDB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 list,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106D" w:rsidRDefault="00E45F1C" w:rsidP="0093106D">
            <w:pPr>
              <w:tabs>
                <w:tab w:val="clear" w:pos="-720"/>
              </w:tabs>
              <w:spacing w:before="60" w:after="60"/>
              <w:jc w:val="center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2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106D" w:rsidRPr="0039606E" w:rsidRDefault="0093106D" w:rsidP="0093106D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</w:p>
        </w:tc>
      </w:tr>
      <w:tr w:rsidR="00E45F1C" w:rsidRPr="0039606E" w:rsidTr="00335D7D">
        <w:trPr>
          <w:trHeight w:val="340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5F1C" w:rsidRPr="0039606E" w:rsidRDefault="00E45F1C" w:rsidP="00E45F1C">
            <w:pPr>
              <w:tabs>
                <w:tab w:val="clear" w:pos="-720"/>
              </w:tabs>
              <w:spacing w:before="60" w:after="60"/>
              <w:rPr>
                <w:rFonts w:cs="Arial"/>
                <w:b/>
                <w:bCs/>
                <w:color w:val="000000"/>
                <w:szCs w:val="22"/>
                <w:lang w:val="en-NZ" w:eastAsia="en-NZ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5F1C" w:rsidRDefault="00E45F1C" w:rsidP="00E45F1C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Calls </w:t>
            </w: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ClearBoxes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ClearDisplay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DisplayCustomers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 methods (0.5 </w:t>
            </w: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ea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>)</w:t>
            </w:r>
          </w:p>
          <w:p w:rsidR="00E45F1C" w:rsidRDefault="00E45F1C" w:rsidP="00E45F1C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MessageBox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 displayed (0.5 </w:t>
            </w: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ea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>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F1C" w:rsidRDefault="00E45F1C" w:rsidP="00E45F1C">
            <w:pPr>
              <w:tabs>
                <w:tab w:val="clear" w:pos="-720"/>
              </w:tabs>
              <w:spacing w:before="60" w:after="60"/>
              <w:jc w:val="center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2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5F1C" w:rsidRPr="0039606E" w:rsidRDefault="00E45F1C" w:rsidP="00E45F1C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</w:p>
        </w:tc>
      </w:tr>
      <w:tr w:rsidR="00C86940" w:rsidRPr="0039606E" w:rsidTr="00335D7D">
        <w:trPr>
          <w:trHeight w:val="340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6940" w:rsidRPr="0039606E" w:rsidRDefault="00C86940" w:rsidP="00C86940">
            <w:pPr>
              <w:tabs>
                <w:tab w:val="clear" w:pos="-720"/>
              </w:tabs>
              <w:spacing w:before="60" w:after="60"/>
              <w:rPr>
                <w:rFonts w:cs="Arial"/>
                <w:b/>
                <w:bCs/>
                <w:color w:val="000000"/>
                <w:szCs w:val="22"/>
                <w:lang w:val="en-NZ" w:eastAsia="en-NZ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6940" w:rsidRDefault="00C86940" w:rsidP="00C86940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Add button enabled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940" w:rsidRDefault="00C86940" w:rsidP="00C86940">
            <w:pPr>
              <w:tabs>
                <w:tab w:val="clear" w:pos="-720"/>
              </w:tabs>
              <w:spacing w:before="60" w:after="60"/>
              <w:jc w:val="center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1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6940" w:rsidRPr="0039606E" w:rsidRDefault="00C86940" w:rsidP="00C86940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</w:p>
        </w:tc>
      </w:tr>
      <w:tr w:rsidR="00C86940" w:rsidRPr="0039606E" w:rsidTr="00F80887">
        <w:trPr>
          <w:trHeight w:val="340"/>
        </w:trPr>
        <w:tc>
          <w:tcPr>
            <w:tcW w:w="65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6940" w:rsidRDefault="00C86940" w:rsidP="00C86940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If </w:t>
            </w:r>
            <w:proofErr w:type="spellStart"/>
            <w:r w:rsidRPr="00C86940">
              <w:rPr>
                <w:rFonts w:cs="Arial"/>
                <w:color w:val="000000"/>
                <w:szCs w:val="22"/>
                <w:lang w:val="en-NZ" w:eastAsia="en-NZ"/>
              </w:rPr>
              <w:t>DialogResult</w:t>
            </w:r>
            <w:r>
              <w:rPr>
                <w:rFonts w:cs="Arial"/>
                <w:color w:val="000000"/>
                <w:szCs w:val="22"/>
                <w:lang w:val="en-NZ" w:eastAsia="en-NZ"/>
              </w:rPr>
              <w:t>.No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>;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940" w:rsidRDefault="00C86940" w:rsidP="00C86940">
            <w:pPr>
              <w:tabs>
                <w:tab w:val="clear" w:pos="-720"/>
              </w:tabs>
              <w:spacing w:before="60" w:after="60"/>
              <w:jc w:val="center"/>
              <w:rPr>
                <w:rFonts w:cs="Arial"/>
                <w:color w:val="000000"/>
                <w:szCs w:val="22"/>
                <w:lang w:val="en-NZ" w:eastAsia="en-NZ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6940" w:rsidRPr="0039606E" w:rsidRDefault="00C86940" w:rsidP="00C86940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</w:p>
        </w:tc>
      </w:tr>
      <w:tr w:rsidR="00C86940" w:rsidRPr="0039606E" w:rsidTr="00335D7D">
        <w:trPr>
          <w:trHeight w:val="340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6940" w:rsidRPr="0039606E" w:rsidRDefault="00C86940" w:rsidP="00C86940">
            <w:pPr>
              <w:tabs>
                <w:tab w:val="clear" w:pos="-720"/>
              </w:tabs>
              <w:spacing w:before="60" w:after="60"/>
              <w:rPr>
                <w:rFonts w:cs="Arial"/>
                <w:b/>
                <w:bCs/>
                <w:color w:val="000000"/>
                <w:szCs w:val="22"/>
                <w:lang w:val="en-NZ" w:eastAsia="en-NZ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6940" w:rsidRDefault="00C86940" w:rsidP="00C86940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MessageBox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 displayed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940" w:rsidRDefault="00C86940" w:rsidP="00C86940">
            <w:pPr>
              <w:tabs>
                <w:tab w:val="clear" w:pos="-720"/>
              </w:tabs>
              <w:spacing w:before="60" w:after="60"/>
              <w:jc w:val="center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1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6940" w:rsidRPr="0039606E" w:rsidRDefault="00C86940" w:rsidP="00C86940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</w:p>
        </w:tc>
      </w:tr>
      <w:tr w:rsidR="000B35E7" w:rsidRPr="00E45F1C" w:rsidTr="00E45F1C">
        <w:trPr>
          <w:trHeight w:val="340"/>
        </w:trPr>
        <w:tc>
          <w:tcPr>
            <w:tcW w:w="65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0B35E7" w:rsidRPr="00E45F1C" w:rsidRDefault="000B35E7" w:rsidP="00C86940">
            <w:pPr>
              <w:tabs>
                <w:tab w:val="clear" w:pos="-720"/>
              </w:tabs>
              <w:spacing w:before="60" w:after="60"/>
              <w:rPr>
                <w:rFonts w:cs="Arial"/>
                <w:b/>
                <w:color w:val="000000"/>
                <w:szCs w:val="22"/>
                <w:lang w:val="en-NZ" w:eastAsia="en-NZ"/>
              </w:rPr>
            </w:pPr>
            <w:r w:rsidRPr="00E45F1C">
              <w:rPr>
                <w:rFonts w:cs="Arial"/>
                <w:b/>
                <w:color w:val="000000"/>
                <w:szCs w:val="22"/>
                <w:lang w:val="en-NZ" w:eastAsia="en-NZ"/>
              </w:rPr>
              <w:t>BUTTONS TOTAL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35E7" w:rsidRPr="00E45F1C" w:rsidRDefault="00E45F1C" w:rsidP="00C86940">
            <w:pPr>
              <w:tabs>
                <w:tab w:val="clear" w:pos="-720"/>
              </w:tabs>
              <w:spacing w:before="60" w:after="60"/>
              <w:jc w:val="center"/>
              <w:rPr>
                <w:rFonts w:cs="Arial"/>
                <w:b/>
                <w:color w:val="000000"/>
                <w:szCs w:val="22"/>
                <w:lang w:val="en-NZ" w:eastAsia="en-NZ"/>
              </w:rPr>
            </w:pPr>
            <w:r w:rsidRPr="00E45F1C">
              <w:rPr>
                <w:rFonts w:cs="Arial"/>
                <w:b/>
                <w:color w:val="000000"/>
                <w:szCs w:val="22"/>
                <w:lang w:val="en-NZ" w:eastAsia="en-NZ"/>
              </w:rPr>
              <w:t>54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0B35E7" w:rsidRPr="00E45F1C" w:rsidRDefault="000B35E7" w:rsidP="00C86940">
            <w:pPr>
              <w:tabs>
                <w:tab w:val="clear" w:pos="-720"/>
              </w:tabs>
              <w:spacing w:before="60" w:after="60"/>
              <w:rPr>
                <w:rFonts w:cs="Arial"/>
                <w:b/>
                <w:color w:val="000000"/>
                <w:szCs w:val="22"/>
                <w:lang w:val="en-NZ" w:eastAsia="en-NZ"/>
              </w:rPr>
            </w:pPr>
          </w:p>
        </w:tc>
      </w:tr>
    </w:tbl>
    <w:p w:rsidR="00E45F1C" w:rsidRDefault="00E45F1C"/>
    <w:p w:rsidR="00E45F1C" w:rsidRDefault="00E45F1C">
      <w:r>
        <w:br w:type="column"/>
      </w:r>
    </w:p>
    <w:tbl>
      <w:tblPr>
        <w:tblW w:w="9499" w:type="dxa"/>
        <w:tblInd w:w="94" w:type="dxa"/>
        <w:tblLook w:val="04A0" w:firstRow="1" w:lastRow="0" w:firstColumn="1" w:lastColumn="0" w:noHBand="0" w:noVBand="1"/>
      </w:tblPr>
      <w:tblGrid>
        <w:gridCol w:w="610"/>
        <w:gridCol w:w="5954"/>
        <w:gridCol w:w="1430"/>
        <w:gridCol w:w="1505"/>
      </w:tblGrid>
      <w:tr w:rsidR="000B35E7" w:rsidRPr="0039606E" w:rsidTr="00E45F1C">
        <w:trPr>
          <w:trHeight w:val="340"/>
        </w:trPr>
        <w:tc>
          <w:tcPr>
            <w:tcW w:w="94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0B35E7" w:rsidRPr="0039606E" w:rsidRDefault="000B35E7" w:rsidP="00C86940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 w:rsidRPr="00BF3874">
              <w:rPr>
                <w:rFonts w:cs="Arial"/>
                <w:b/>
                <w:color w:val="000000"/>
                <w:szCs w:val="22"/>
                <w:lang w:val="en-NZ" w:eastAsia="en-NZ"/>
              </w:rPr>
              <w:t>OTHER EVENTS</w:t>
            </w:r>
          </w:p>
        </w:tc>
      </w:tr>
      <w:tr w:rsidR="00C86940" w:rsidRPr="0039606E" w:rsidTr="00335D7D">
        <w:trPr>
          <w:trHeight w:val="340"/>
        </w:trPr>
        <w:tc>
          <w:tcPr>
            <w:tcW w:w="65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6940" w:rsidRPr="00C86940" w:rsidRDefault="00C86940" w:rsidP="00C86940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proofErr w:type="spellStart"/>
            <w:r>
              <w:rPr>
                <w:rFonts w:cs="Arial"/>
                <w:b/>
                <w:color w:val="000000"/>
                <w:szCs w:val="22"/>
                <w:lang w:val="en-NZ" w:eastAsia="en-NZ"/>
              </w:rPr>
              <w:t>SelectedIndexChanged</w:t>
            </w:r>
            <w:proofErr w:type="spellEnd"/>
            <w:r>
              <w:rPr>
                <w:rFonts w:cs="Arial"/>
                <w:b/>
                <w:color w:val="000000"/>
                <w:szCs w:val="22"/>
                <w:lang w:val="en-NZ" w:eastAsia="en-NZ"/>
              </w:rPr>
              <w:t xml:space="preserve"> </w:t>
            </w:r>
            <w:r>
              <w:rPr>
                <w:rFonts w:cs="Arial"/>
                <w:color w:val="000000"/>
                <w:szCs w:val="22"/>
                <w:lang w:val="en-NZ" w:eastAsia="en-NZ"/>
              </w:rPr>
              <w:t>event coded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940" w:rsidRDefault="00C86940" w:rsidP="00C86940">
            <w:pPr>
              <w:tabs>
                <w:tab w:val="clear" w:pos="-720"/>
              </w:tabs>
              <w:spacing w:before="60" w:after="60"/>
              <w:jc w:val="center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1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6940" w:rsidRPr="0039606E" w:rsidRDefault="00C86940" w:rsidP="00C86940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</w:p>
        </w:tc>
      </w:tr>
      <w:tr w:rsidR="00C86940" w:rsidRPr="0039606E" w:rsidTr="00335D7D">
        <w:trPr>
          <w:trHeight w:val="340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6940" w:rsidRPr="0039606E" w:rsidRDefault="00C86940" w:rsidP="00C86940">
            <w:pPr>
              <w:tabs>
                <w:tab w:val="clear" w:pos="-720"/>
              </w:tabs>
              <w:spacing w:before="60" w:after="60"/>
              <w:rPr>
                <w:rFonts w:cs="Arial"/>
                <w:b/>
                <w:bCs/>
                <w:color w:val="000000"/>
                <w:szCs w:val="22"/>
                <w:lang w:val="en-NZ" w:eastAsia="en-NZ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6940" w:rsidRDefault="00C86940" w:rsidP="00C86940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Add button disabled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940" w:rsidRDefault="00C86940" w:rsidP="00C86940">
            <w:pPr>
              <w:tabs>
                <w:tab w:val="clear" w:pos="-720"/>
              </w:tabs>
              <w:spacing w:before="60" w:after="60"/>
              <w:jc w:val="center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1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6940" w:rsidRPr="0039606E" w:rsidRDefault="00C86940" w:rsidP="00C86940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</w:p>
        </w:tc>
      </w:tr>
      <w:tr w:rsidR="00C86940" w:rsidRPr="0039606E" w:rsidTr="00335D7D">
        <w:trPr>
          <w:trHeight w:val="340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6940" w:rsidRPr="0039606E" w:rsidRDefault="00C86940" w:rsidP="00C86940">
            <w:pPr>
              <w:tabs>
                <w:tab w:val="clear" w:pos="-720"/>
              </w:tabs>
              <w:spacing w:before="60" w:after="60"/>
              <w:rPr>
                <w:rFonts w:cs="Arial"/>
                <w:b/>
                <w:bCs/>
                <w:color w:val="000000"/>
                <w:szCs w:val="22"/>
                <w:lang w:val="en-NZ" w:eastAsia="en-NZ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9177E" w:rsidRDefault="0069177E" w:rsidP="00C86940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Listbox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selecteditem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 is split,</w:t>
            </w:r>
          </w:p>
          <w:p w:rsidR="00C86940" w:rsidRDefault="0069177E" w:rsidP="00C86940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At tab space</w:t>
            </w:r>
          </w:p>
          <w:p w:rsidR="0069177E" w:rsidRDefault="0069177E" w:rsidP="00C86940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Assigned to an array</w:t>
            </w:r>
          </w:p>
          <w:p w:rsidR="0069177E" w:rsidRDefault="0069177E" w:rsidP="00C86940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Of strings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940" w:rsidRDefault="0069177E" w:rsidP="00C86940">
            <w:pPr>
              <w:tabs>
                <w:tab w:val="clear" w:pos="-720"/>
              </w:tabs>
              <w:spacing w:before="60" w:after="60"/>
              <w:jc w:val="center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4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6940" w:rsidRPr="0039606E" w:rsidRDefault="00C86940" w:rsidP="00C86940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</w:p>
        </w:tc>
      </w:tr>
      <w:tr w:rsidR="0069177E" w:rsidRPr="0039606E" w:rsidTr="00335D7D">
        <w:trPr>
          <w:trHeight w:val="340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9177E" w:rsidRPr="0039606E" w:rsidRDefault="0069177E" w:rsidP="00C86940">
            <w:pPr>
              <w:tabs>
                <w:tab w:val="clear" w:pos="-720"/>
              </w:tabs>
              <w:spacing w:before="60" w:after="60"/>
              <w:rPr>
                <w:rFonts w:cs="Arial"/>
                <w:b/>
                <w:bCs/>
                <w:color w:val="000000"/>
                <w:szCs w:val="22"/>
                <w:lang w:val="en-NZ" w:eastAsia="en-NZ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9177E" w:rsidRDefault="0069177E" w:rsidP="00C86940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Assigns each 3 elements of array,</w:t>
            </w:r>
          </w:p>
          <w:p w:rsidR="0069177E" w:rsidRDefault="0069177E" w:rsidP="00C86940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To all 3 textboxes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77E" w:rsidRDefault="0069177E" w:rsidP="00C86940">
            <w:pPr>
              <w:tabs>
                <w:tab w:val="clear" w:pos="-720"/>
              </w:tabs>
              <w:spacing w:before="60" w:after="60"/>
              <w:jc w:val="center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3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9177E" w:rsidRPr="0039606E" w:rsidRDefault="0069177E" w:rsidP="00C86940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</w:p>
        </w:tc>
      </w:tr>
      <w:tr w:rsidR="00C86940" w:rsidRPr="0039606E" w:rsidTr="00335D7D">
        <w:trPr>
          <w:trHeight w:val="340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6940" w:rsidRPr="0039606E" w:rsidRDefault="00C86940" w:rsidP="00C86940">
            <w:pPr>
              <w:tabs>
                <w:tab w:val="clear" w:pos="-720"/>
              </w:tabs>
              <w:spacing w:before="60" w:after="60"/>
              <w:rPr>
                <w:rFonts w:cs="Arial"/>
                <w:b/>
                <w:bCs/>
                <w:color w:val="000000"/>
                <w:szCs w:val="22"/>
                <w:lang w:val="en-NZ" w:eastAsia="en-NZ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9177E" w:rsidRDefault="0069177E" w:rsidP="00C86940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Using </w:t>
            </w: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FirstName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>; first element of array [0]</w:t>
            </w:r>
          </w:p>
          <w:p w:rsidR="0069177E" w:rsidRDefault="0069177E" w:rsidP="00C86940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FindIndex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 in </w:t>
            </w:r>
            <w:proofErr w:type="spellStart"/>
            <w:r>
              <w:rPr>
                <w:rFonts w:cs="Arial"/>
                <w:color w:val="000000"/>
                <w:szCs w:val="22"/>
                <w:lang w:val="en-NZ" w:eastAsia="en-NZ"/>
              </w:rPr>
              <w:t>CustomerDB</w:t>
            </w:r>
            <w:proofErr w:type="spellEnd"/>
            <w:r>
              <w:rPr>
                <w:rFonts w:cs="Arial"/>
                <w:color w:val="000000"/>
                <w:szCs w:val="22"/>
                <w:lang w:val="en-NZ" w:eastAsia="en-NZ"/>
              </w:rPr>
              <w:t xml:space="preserve"> List</w:t>
            </w:r>
          </w:p>
          <w:p w:rsidR="0069177E" w:rsidRDefault="0069177E" w:rsidP="0069177E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Assign to integer variable (e.g. Index)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940" w:rsidRDefault="0069177E" w:rsidP="00C86940">
            <w:pPr>
              <w:tabs>
                <w:tab w:val="clear" w:pos="-720"/>
              </w:tabs>
              <w:spacing w:before="60" w:after="60"/>
              <w:jc w:val="center"/>
              <w:rPr>
                <w:rFonts w:cs="Arial"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color w:val="000000"/>
                <w:szCs w:val="22"/>
                <w:lang w:val="en-NZ" w:eastAsia="en-NZ"/>
              </w:rPr>
              <w:t>3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86940" w:rsidRPr="0039606E" w:rsidRDefault="00C86940" w:rsidP="00C86940">
            <w:pPr>
              <w:tabs>
                <w:tab w:val="clear" w:pos="-720"/>
              </w:tabs>
              <w:spacing w:before="60" w:after="60"/>
              <w:rPr>
                <w:rFonts w:cs="Arial"/>
                <w:color w:val="000000"/>
                <w:szCs w:val="22"/>
                <w:lang w:val="en-NZ" w:eastAsia="en-NZ"/>
              </w:rPr>
            </w:pPr>
          </w:p>
        </w:tc>
      </w:tr>
      <w:tr w:rsidR="00C86940" w:rsidRPr="00E45F1C" w:rsidTr="00E45F1C">
        <w:trPr>
          <w:trHeight w:val="340"/>
        </w:trPr>
        <w:tc>
          <w:tcPr>
            <w:tcW w:w="65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C86940" w:rsidRPr="00E45F1C" w:rsidRDefault="000B35E7" w:rsidP="00C86940">
            <w:pPr>
              <w:tabs>
                <w:tab w:val="clear" w:pos="-720"/>
              </w:tabs>
              <w:spacing w:before="60" w:after="60"/>
              <w:rPr>
                <w:rFonts w:cs="Arial"/>
                <w:b/>
                <w:color w:val="000000"/>
                <w:szCs w:val="22"/>
                <w:lang w:val="en-NZ" w:eastAsia="en-NZ"/>
              </w:rPr>
            </w:pPr>
            <w:r w:rsidRPr="00E45F1C">
              <w:rPr>
                <w:rFonts w:cs="Arial"/>
                <w:b/>
                <w:color w:val="000000"/>
                <w:szCs w:val="22"/>
                <w:lang w:val="en-NZ" w:eastAsia="en-NZ"/>
              </w:rPr>
              <w:t>OTHER EVENTS TOTAL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86940" w:rsidRPr="00E45F1C" w:rsidRDefault="00E45F1C" w:rsidP="00C86940">
            <w:pPr>
              <w:tabs>
                <w:tab w:val="clear" w:pos="-720"/>
              </w:tabs>
              <w:spacing w:before="60" w:after="60"/>
              <w:jc w:val="center"/>
              <w:rPr>
                <w:b/>
                <w:color w:val="000000"/>
                <w:szCs w:val="22"/>
                <w:lang w:eastAsia="en-NZ"/>
              </w:rPr>
            </w:pPr>
            <w:r w:rsidRPr="00E45F1C">
              <w:rPr>
                <w:b/>
                <w:color w:val="000000"/>
                <w:szCs w:val="22"/>
                <w:lang w:eastAsia="en-NZ"/>
              </w:rPr>
              <w:t>12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86940" w:rsidRPr="00E45F1C" w:rsidRDefault="00C86940" w:rsidP="00C86940">
            <w:pPr>
              <w:tabs>
                <w:tab w:val="clear" w:pos="-720"/>
              </w:tabs>
              <w:spacing w:before="60" w:after="60"/>
              <w:jc w:val="center"/>
              <w:rPr>
                <w:rFonts w:cs="Arial"/>
                <w:b/>
                <w:color w:val="000000"/>
                <w:szCs w:val="22"/>
                <w:lang w:val="en-NZ" w:eastAsia="en-NZ"/>
              </w:rPr>
            </w:pPr>
          </w:p>
        </w:tc>
      </w:tr>
      <w:tr w:rsidR="00C86940" w:rsidRPr="0039606E" w:rsidTr="00E45F1C">
        <w:trPr>
          <w:trHeight w:val="556"/>
        </w:trPr>
        <w:tc>
          <w:tcPr>
            <w:tcW w:w="65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C86940" w:rsidRDefault="00C86940" w:rsidP="00C86940">
            <w:pPr>
              <w:tabs>
                <w:tab w:val="clear" w:pos="-720"/>
              </w:tabs>
              <w:spacing w:before="60" w:after="60"/>
              <w:rPr>
                <w:rFonts w:cs="Arial"/>
                <w:b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b/>
                <w:color w:val="000000"/>
                <w:szCs w:val="22"/>
                <w:lang w:val="en-NZ" w:eastAsia="en-NZ"/>
              </w:rPr>
              <w:t>ASSIGNMENT TOTAL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86940" w:rsidRDefault="00442A0C" w:rsidP="00C86940">
            <w:pPr>
              <w:tabs>
                <w:tab w:val="clear" w:pos="-720"/>
              </w:tabs>
              <w:spacing w:before="60" w:after="60"/>
              <w:jc w:val="center"/>
              <w:rPr>
                <w:rFonts w:cs="Arial"/>
                <w:b/>
                <w:color w:val="000000"/>
                <w:szCs w:val="22"/>
                <w:lang w:val="en-NZ" w:eastAsia="en-NZ"/>
              </w:rPr>
            </w:pPr>
            <w:r>
              <w:rPr>
                <w:rFonts w:cs="Arial"/>
                <w:b/>
                <w:color w:val="000000"/>
                <w:szCs w:val="22"/>
                <w:lang w:val="en-NZ" w:eastAsia="en-NZ"/>
              </w:rPr>
              <w:t>123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86940" w:rsidRDefault="00C86940" w:rsidP="00C86940">
            <w:pPr>
              <w:tabs>
                <w:tab w:val="clear" w:pos="-720"/>
              </w:tabs>
              <w:spacing w:before="60" w:after="60"/>
              <w:rPr>
                <w:rFonts w:cs="Arial"/>
                <w:b/>
                <w:color w:val="000000"/>
                <w:szCs w:val="22"/>
                <w:lang w:val="en-NZ" w:eastAsia="en-NZ"/>
              </w:rPr>
            </w:pPr>
          </w:p>
        </w:tc>
      </w:tr>
    </w:tbl>
    <w:p w:rsidR="00E56B2C" w:rsidRDefault="00E56B2C" w:rsidP="005A1497"/>
    <w:sectPr w:rsidR="00E56B2C" w:rsidSect="00365EAE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31C"/>
    <w:rsid w:val="00003EF7"/>
    <w:rsid w:val="00033695"/>
    <w:rsid w:val="0007198A"/>
    <w:rsid w:val="000A5A4C"/>
    <w:rsid w:val="000B35E7"/>
    <w:rsid w:val="000C30C1"/>
    <w:rsid w:val="000D5073"/>
    <w:rsid w:val="000F7102"/>
    <w:rsid w:val="00142DEE"/>
    <w:rsid w:val="0019775A"/>
    <w:rsid w:val="001A3EBD"/>
    <w:rsid w:val="001B1F8A"/>
    <w:rsid w:val="001D0E59"/>
    <w:rsid w:val="001D7989"/>
    <w:rsid w:val="001E21AF"/>
    <w:rsid w:val="00206C56"/>
    <w:rsid w:val="00231962"/>
    <w:rsid w:val="00240A56"/>
    <w:rsid w:val="002425FF"/>
    <w:rsid w:val="002603D1"/>
    <w:rsid w:val="00283349"/>
    <w:rsid w:val="002A1DA2"/>
    <w:rsid w:val="002C6094"/>
    <w:rsid w:val="002D24EF"/>
    <w:rsid w:val="002E1CD5"/>
    <w:rsid w:val="002F6495"/>
    <w:rsid w:val="0031493F"/>
    <w:rsid w:val="00365EAE"/>
    <w:rsid w:val="0039197F"/>
    <w:rsid w:val="003A00D6"/>
    <w:rsid w:val="003D1A57"/>
    <w:rsid w:val="003D2F15"/>
    <w:rsid w:val="003E5629"/>
    <w:rsid w:val="003F013F"/>
    <w:rsid w:val="00403308"/>
    <w:rsid w:val="00413F17"/>
    <w:rsid w:val="004147C8"/>
    <w:rsid w:val="00425F0F"/>
    <w:rsid w:val="00442A0C"/>
    <w:rsid w:val="00451FC7"/>
    <w:rsid w:val="00481A35"/>
    <w:rsid w:val="004A2A76"/>
    <w:rsid w:val="004A31CF"/>
    <w:rsid w:val="004C7CCE"/>
    <w:rsid w:val="004E3542"/>
    <w:rsid w:val="00500C4A"/>
    <w:rsid w:val="00515802"/>
    <w:rsid w:val="005174A5"/>
    <w:rsid w:val="005223B8"/>
    <w:rsid w:val="00526FBA"/>
    <w:rsid w:val="00531F42"/>
    <w:rsid w:val="00532FE7"/>
    <w:rsid w:val="00537C7D"/>
    <w:rsid w:val="00550629"/>
    <w:rsid w:val="00554EEE"/>
    <w:rsid w:val="005708A5"/>
    <w:rsid w:val="005A1497"/>
    <w:rsid w:val="005B5412"/>
    <w:rsid w:val="005C47B5"/>
    <w:rsid w:val="005D6A2B"/>
    <w:rsid w:val="005E528E"/>
    <w:rsid w:val="005E73A8"/>
    <w:rsid w:val="0060332B"/>
    <w:rsid w:val="006037B8"/>
    <w:rsid w:val="00620409"/>
    <w:rsid w:val="00635119"/>
    <w:rsid w:val="0063719E"/>
    <w:rsid w:val="006444CB"/>
    <w:rsid w:val="00680E25"/>
    <w:rsid w:val="0069177E"/>
    <w:rsid w:val="00694A0C"/>
    <w:rsid w:val="006A055F"/>
    <w:rsid w:val="006A151C"/>
    <w:rsid w:val="006A5168"/>
    <w:rsid w:val="006F4E1E"/>
    <w:rsid w:val="00701840"/>
    <w:rsid w:val="007321EA"/>
    <w:rsid w:val="00745EE9"/>
    <w:rsid w:val="007471E5"/>
    <w:rsid w:val="00766D38"/>
    <w:rsid w:val="0078568B"/>
    <w:rsid w:val="00786C58"/>
    <w:rsid w:val="007B7170"/>
    <w:rsid w:val="007D031B"/>
    <w:rsid w:val="008166A2"/>
    <w:rsid w:val="00826C15"/>
    <w:rsid w:val="00837015"/>
    <w:rsid w:val="00862917"/>
    <w:rsid w:val="008B605A"/>
    <w:rsid w:val="008C6EDD"/>
    <w:rsid w:val="008D5721"/>
    <w:rsid w:val="008E1342"/>
    <w:rsid w:val="008E78E2"/>
    <w:rsid w:val="008E793F"/>
    <w:rsid w:val="00917E2B"/>
    <w:rsid w:val="0093106D"/>
    <w:rsid w:val="00933268"/>
    <w:rsid w:val="00974EE7"/>
    <w:rsid w:val="00991A9D"/>
    <w:rsid w:val="009B2D04"/>
    <w:rsid w:val="009D6F23"/>
    <w:rsid w:val="009F5401"/>
    <w:rsid w:val="00A2285F"/>
    <w:rsid w:val="00A2393B"/>
    <w:rsid w:val="00A25FB6"/>
    <w:rsid w:val="00A47E5F"/>
    <w:rsid w:val="00A5783A"/>
    <w:rsid w:val="00A90C69"/>
    <w:rsid w:val="00AA6ABA"/>
    <w:rsid w:val="00AB0062"/>
    <w:rsid w:val="00AC1DEA"/>
    <w:rsid w:val="00AE525F"/>
    <w:rsid w:val="00AF45B5"/>
    <w:rsid w:val="00B21D4B"/>
    <w:rsid w:val="00B326BB"/>
    <w:rsid w:val="00B569EA"/>
    <w:rsid w:val="00B62A04"/>
    <w:rsid w:val="00B75981"/>
    <w:rsid w:val="00BA285F"/>
    <w:rsid w:val="00BB538D"/>
    <w:rsid w:val="00BE35B2"/>
    <w:rsid w:val="00BF372B"/>
    <w:rsid w:val="00BF3874"/>
    <w:rsid w:val="00BF4973"/>
    <w:rsid w:val="00BF5881"/>
    <w:rsid w:val="00C14BE4"/>
    <w:rsid w:val="00C27C7D"/>
    <w:rsid w:val="00C46089"/>
    <w:rsid w:val="00C6275A"/>
    <w:rsid w:val="00C67B95"/>
    <w:rsid w:val="00C86940"/>
    <w:rsid w:val="00CF731C"/>
    <w:rsid w:val="00D075CB"/>
    <w:rsid w:val="00D2547C"/>
    <w:rsid w:val="00D268E6"/>
    <w:rsid w:val="00D26F29"/>
    <w:rsid w:val="00D316F6"/>
    <w:rsid w:val="00D52C27"/>
    <w:rsid w:val="00D82421"/>
    <w:rsid w:val="00D9255D"/>
    <w:rsid w:val="00DA3F44"/>
    <w:rsid w:val="00DC18D3"/>
    <w:rsid w:val="00DE2F47"/>
    <w:rsid w:val="00DE433F"/>
    <w:rsid w:val="00DF2836"/>
    <w:rsid w:val="00DF52A2"/>
    <w:rsid w:val="00E1033B"/>
    <w:rsid w:val="00E456D5"/>
    <w:rsid w:val="00E45F1C"/>
    <w:rsid w:val="00E56B2C"/>
    <w:rsid w:val="00E65E61"/>
    <w:rsid w:val="00E932FD"/>
    <w:rsid w:val="00ED1BD0"/>
    <w:rsid w:val="00EF1C59"/>
    <w:rsid w:val="00EF5B4F"/>
    <w:rsid w:val="00EF6A99"/>
    <w:rsid w:val="00F31CC0"/>
    <w:rsid w:val="00F43591"/>
    <w:rsid w:val="00F4381C"/>
    <w:rsid w:val="00F52C60"/>
    <w:rsid w:val="00F72689"/>
    <w:rsid w:val="00F758D9"/>
    <w:rsid w:val="00F807A1"/>
    <w:rsid w:val="00F825F8"/>
    <w:rsid w:val="00F859A1"/>
    <w:rsid w:val="00FC3F3F"/>
    <w:rsid w:val="00FE5C49"/>
    <w:rsid w:val="00FF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4F7092-BEE7-4A0F-8D8B-9393925AD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color w:val="595959" w:themeColor="text1" w:themeTint="A6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31C"/>
    <w:pPr>
      <w:tabs>
        <w:tab w:val="left" w:pos="-720"/>
      </w:tabs>
    </w:pPr>
    <w:rPr>
      <w:rFonts w:eastAsia="Times New Roman" w:cs="Times New Roman"/>
      <w:color w:val="auto"/>
      <w:sz w:val="22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528E"/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291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917"/>
    <w:rPr>
      <w:rFonts w:ascii="Segoe UI" w:eastAsia="Times New Roman" w:hAnsi="Segoe UI" w:cs="Segoe UI"/>
      <w:color w:val="auto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8F6EA-8189-4AC1-9F0D-398DF7AD4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7B5D12E0.dotm</Template>
  <TotalTime>0</TotalTime>
  <Pages>4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Waiariki Institute of Technology</Company>
  <LinksUpToDate>false</LinksUpToDate>
  <CharactersWithSpaces>4557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 McGowan</dc:creator>
  <cp:keywords/>
  <dc:description/>
  <cp:lastModifiedBy>Shelly McGowan</cp:lastModifiedBy>
  <cp:revision>2</cp:revision>
  <cp:lastPrinted>2018-11-21T00:07:00Z</cp:lastPrinted>
  <dcterms:created xsi:type="dcterms:W3CDTF">2019-05-16T23:05:00Z</dcterms:created>
  <dcterms:modified xsi:type="dcterms:W3CDTF">2019-05-16T23:05:00Z</dcterms:modified>
</cp:coreProperties>
</file>